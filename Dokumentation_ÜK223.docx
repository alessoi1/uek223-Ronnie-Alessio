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C92011AADA4E4FBD8AEF3B5ED4ABC0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9707575" w14:textId="3751268B" w:rsidR="00D62895" w:rsidRDefault="00302288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Multi-Users Backend</w:t>
          </w:r>
        </w:p>
      </w:sdtContent>
    </w:sdt>
    <w:p w14:paraId="3A56CAB1" w14:textId="7329CF73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5839F68FD2634D6CB6E3B4E0A4D082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678B8">
            <w:t>ÜK</w:t>
          </w:r>
          <w:r w:rsidR="00302288">
            <w:t>-223</w:t>
          </w:r>
        </w:sdtContent>
      </w:sdt>
    </w:p>
    <w:p w14:paraId="2EAAC331" w14:textId="77777777" w:rsidR="00D62895" w:rsidRDefault="00D62895" w:rsidP="00F12074">
      <w:pPr>
        <w:pStyle w:val="UntertitelnichtIndexiert"/>
      </w:pPr>
      <w:r>
        <w:t>Dokumentinformationen</w:t>
      </w:r>
    </w:p>
    <w:p w14:paraId="680EEEF0" w14:textId="53D14A32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C229D3">
        <w:rPr>
          <w:sz w:val="20"/>
          <w:szCs w:val="20"/>
        </w:rPr>
        <w:fldChar w:fldCharType="begin"/>
      </w:r>
      <w:r w:rsidR="00C229D3">
        <w:rPr>
          <w:sz w:val="20"/>
          <w:szCs w:val="20"/>
        </w:rPr>
        <w:instrText xml:space="preserve"> FILENAME \* MERGEFORMAT </w:instrText>
      </w:r>
      <w:r w:rsidR="00C229D3">
        <w:rPr>
          <w:sz w:val="20"/>
          <w:szCs w:val="20"/>
        </w:rPr>
        <w:fldChar w:fldCharType="separate"/>
      </w:r>
      <w:r w:rsidR="00C229D3">
        <w:rPr>
          <w:noProof/>
          <w:sz w:val="20"/>
          <w:szCs w:val="20"/>
        </w:rPr>
        <w:t>Dokumentation_ÜK223.docx</w:t>
      </w:r>
      <w:r w:rsidR="00C229D3">
        <w:rPr>
          <w:sz w:val="20"/>
          <w:szCs w:val="20"/>
        </w:rPr>
        <w:fldChar w:fldCharType="end"/>
      </w:r>
    </w:p>
    <w:p w14:paraId="1FF1599C" w14:textId="67CC10A3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924FE3">
        <w:rPr>
          <w:noProof/>
          <w:sz w:val="20"/>
          <w:szCs w:val="20"/>
        </w:rPr>
        <w:t>25.02.2022</w:t>
      </w:r>
      <w:r>
        <w:rPr>
          <w:sz w:val="20"/>
          <w:szCs w:val="20"/>
        </w:rPr>
        <w:fldChar w:fldCharType="end"/>
      </w:r>
    </w:p>
    <w:p w14:paraId="09078925" w14:textId="77777777" w:rsidR="00D62895" w:rsidRDefault="00D62895" w:rsidP="00F12074">
      <w:pPr>
        <w:pStyle w:val="UntertitelnichtIndexiert"/>
      </w:pPr>
      <w:r>
        <w:t>Autoreninformationen</w:t>
      </w:r>
    </w:p>
    <w:p w14:paraId="01251142" w14:textId="426D3AB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962BA68C8D694EDA803ABEC09028C8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02288">
            <w:rPr>
              <w:sz w:val="20"/>
              <w:szCs w:val="20"/>
            </w:rPr>
            <w:t>Venturini Alessio, Hartmann Ronnie</w:t>
          </w:r>
        </w:sdtContent>
      </w:sdt>
    </w:p>
    <w:p w14:paraId="4013BFED" w14:textId="4D6A0FF5" w:rsidR="00D62895" w:rsidRDefault="00D62895" w:rsidP="001678B8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302288">
        <w:rPr>
          <w:sz w:val="20"/>
          <w:szCs w:val="20"/>
        </w:rPr>
        <w:t>E-Mail:</w:t>
      </w:r>
      <w:r w:rsidRPr="00302288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43C0E5B522C84965BAE673FB8EC15F8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2288" w:rsidRPr="00302288">
            <w:rPr>
              <w:sz w:val="20"/>
              <w:szCs w:val="20"/>
            </w:rPr>
            <w:t>alessio.venturini@noser.com, ronnie.hartmann</w:t>
          </w:r>
          <w:r w:rsidR="00302288">
            <w:rPr>
              <w:sz w:val="20"/>
              <w:szCs w:val="20"/>
            </w:rPr>
            <w:t>@noser.com</w:t>
          </w:r>
        </w:sdtContent>
      </w:sdt>
    </w:p>
    <w:p w14:paraId="50B6B6C7" w14:textId="77777777" w:rsidR="00D62895" w:rsidRDefault="00D62895" w:rsidP="00D62895">
      <w:pPr>
        <w:spacing w:after="200" w:line="276" w:lineRule="auto"/>
      </w:pPr>
    </w:p>
    <w:p w14:paraId="0C8EDC6B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5FAAAC77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533545E9" w14:textId="08934CDA" w:rsidR="00203E6E" w:rsidRDefault="001B4442">
      <w:pPr>
        <w:pStyle w:val="Verzeichnis1"/>
        <w:rPr>
          <w:rFonts w:asciiTheme="minorHAnsi" w:hAnsiTheme="minorHAnsi"/>
          <w:sz w:val="22"/>
          <w:lang w:val="en-GB" w:eastAsia="en-GB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96695565" w:history="1">
        <w:r w:rsidR="00203E6E" w:rsidRPr="00DF4396">
          <w:rPr>
            <w:rStyle w:val="Hyperlink"/>
          </w:rPr>
          <w:t>Abbildungsverzeichnis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_Toc96695565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2</w:t>
        </w:r>
        <w:r w:rsidR="00203E6E">
          <w:rPr>
            <w:webHidden/>
          </w:rPr>
          <w:fldChar w:fldCharType="end"/>
        </w:r>
      </w:hyperlink>
    </w:p>
    <w:p w14:paraId="3DC7D748" w14:textId="678B9AC9" w:rsidR="00203E6E" w:rsidRDefault="004149AB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66" w:history="1">
        <w:r w:rsidR="00203E6E" w:rsidRPr="00DF4396">
          <w:rPr>
            <w:rStyle w:val="Hyperlink"/>
          </w:rPr>
          <w:t>Tabellenverzeichnis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_Toc96695566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2</w:t>
        </w:r>
        <w:r w:rsidR="00203E6E">
          <w:rPr>
            <w:webHidden/>
          </w:rPr>
          <w:fldChar w:fldCharType="end"/>
        </w:r>
      </w:hyperlink>
    </w:p>
    <w:p w14:paraId="369AC49E" w14:textId="39A9E73D" w:rsidR="00203E6E" w:rsidRDefault="004149AB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67" w:history="1">
        <w:r w:rsidR="00203E6E" w:rsidRPr="00DF4396">
          <w:rPr>
            <w:rStyle w:val="Hyperlink"/>
          </w:rPr>
          <w:t>Änderungsgeschichte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_Toc96695567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2</w:t>
        </w:r>
        <w:r w:rsidR="00203E6E">
          <w:rPr>
            <w:webHidden/>
          </w:rPr>
          <w:fldChar w:fldCharType="end"/>
        </w:r>
      </w:hyperlink>
    </w:p>
    <w:p w14:paraId="6A75A49B" w14:textId="19BE7811" w:rsidR="00203E6E" w:rsidRDefault="004149AB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68" w:history="1">
        <w:r w:rsidR="00203E6E" w:rsidRPr="00DF4396">
          <w:rPr>
            <w:rStyle w:val="Hyperlink"/>
          </w:rPr>
          <w:t>1</w:t>
        </w:r>
        <w:r w:rsidR="00203E6E">
          <w:rPr>
            <w:rFonts w:asciiTheme="minorHAnsi" w:hAnsiTheme="minorHAnsi"/>
            <w:sz w:val="22"/>
            <w:lang w:val="en-GB" w:eastAsia="en-GB"/>
          </w:rPr>
          <w:tab/>
        </w:r>
        <w:r w:rsidR="00203E6E" w:rsidRPr="00DF4396">
          <w:rPr>
            <w:rStyle w:val="Hyperlink"/>
          </w:rPr>
          <w:t>Einleitung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_Toc96695568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3</w:t>
        </w:r>
        <w:r w:rsidR="00203E6E">
          <w:rPr>
            <w:webHidden/>
          </w:rPr>
          <w:fldChar w:fldCharType="end"/>
        </w:r>
      </w:hyperlink>
    </w:p>
    <w:p w14:paraId="3E38CBE4" w14:textId="2A591005" w:rsidR="00203E6E" w:rsidRDefault="004149AB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69" w:history="1">
        <w:r w:rsidR="00203E6E" w:rsidRPr="00DF4396">
          <w:rPr>
            <w:rStyle w:val="Hyperlink"/>
            <w:rFonts w:cs="Arial"/>
            <w:noProof/>
          </w:rPr>
          <w:t>1.1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rFonts w:cs="Arial"/>
            <w:noProof/>
          </w:rPr>
          <w:t>Sinn und Zweck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_Toc96695569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3</w:t>
        </w:r>
        <w:r w:rsidR="00203E6E">
          <w:rPr>
            <w:noProof/>
            <w:webHidden/>
          </w:rPr>
          <w:fldChar w:fldCharType="end"/>
        </w:r>
      </w:hyperlink>
    </w:p>
    <w:p w14:paraId="23F2ADCA" w14:textId="486C1FA4" w:rsidR="00203E6E" w:rsidRDefault="004149AB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0" w:history="1">
        <w:r w:rsidR="00203E6E" w:rsidRPr="00DF4396">
          <w:rPr>
            <w:rStyle w:val="Hyperlink"/>
            <w:noProof/>
          </w:rPr>
          <w:t>1.2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Referenzdokumente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_Toc96695570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3</w:t>
        </w:r>
        <w:r w:rsidR="00203E6E">
          <w:rPr>
            <w:noProof/>
            <w:webHidden/>
          </w:rPr>
          <w:fldChar w:fldCharType="end"/>
        </w:r>
      </w:hyperlink>
    </w:p>
    <w:p w14:paraId="3001EE8F" w14:textId="53196C04" w:rsidR="00203E6E" w:rsidRDefault="004149AB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1" w:history="1">
        <w:r w:rsidR="00203E6E" w:rsidRPr="00DF4396">
          <w:rPr>
            <w:rStyle w:val="Hyperlink"/>
            <w:rFonts w:cs="Arial"/>
            <w:noProof/>
          </w:rPr>
          <w:t>1.3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rFonts w:cs="Arial"/>
            <w:noProof/>
          </w:rPr>
          <w:t>Abkürzungen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_Toc96695571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3</w:t>
        </w:r>
        <w:r w:rsidR="00203E6E">
          <w:rPr>
            <w:noProof/>
            <w:webHidden/>
          </w:rPr>
          <w:fldChar w:fldCharType="end"/>
        </w:r>
      </w:hyperlink>
    </w:p>
    <w:p w14:paraId="5529A510" w14:textId="76B7EEA8" w:rsidR="00203E6E" w:rsidRDefault="004149AB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72" w:history="1">
        <w:r w:rsidR="00203E6E" w:rsidRPr="00DF4396">
          <w:rPr>
            <w:rStyle w:val="Hyperlink"/>
          </w:rPr>
          <w:t>2</w:t>
        </w:r>
        <w:r w:rsidR="00203E6E">
          <w:rPr>
            <w:rFonts w:asciiTheme="minorHAnsi" w:hAnsiTheme="minorHAnsi"/>
            <w:sz w:val="22"/>
            <w:lang w:val="en-GB" w:eastAsia="en-GB"/>
          </w:rPr>
          <w:tab/>
        </w:r>
        <w:r w:rsidR="00203E6E" w:rsidRPr="00DF4396">
          <w:rPr>
            <w:rStyle w:val="Hyperlink"/>
          </w:rPr>
          <w:t>Vorbereitungen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_Toc96695572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4</w:t>
        </w:r>
        <w:r w:rsidR="00203E6E">
          <w:rPr>
            <w:webHidden/>
          </w:rPr>
          <w:fldChar w:fldCharType="end"/>
        </w:r>
      </w:hyperlink>
    </w:p>
    <w:p w14:paraId="39AE2ABC" w14:textId="5B5EEA38" w:rsidR="00203E6E" w:rsidRDefault="004149AB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3" w:history="1">
        <w:r w:rsidR="00203E6E" w:rsidRPr="00DF4396">
          <w:rPr>
            <w:rStyle w:val="Hyperlink"/>
            <w:noProof/>
          </w:rPr>
          <w:t>2.1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Spring Boot Skelett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_Toc96695573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4</w:t>
        </w:r>
        <w:r w:rsidR="00203E6E">
          <w:rPr>
            <w:noProof/>
            <w:webHidden/>
          </w:rPr>
          <w:fldChar w:fldCharType="end"/>
        </w:r>
      </w:hyperlink>
    </w:p>
    <w:p w14:paraId="69AA328E" w14:textId="2DD4EB27" w:rsidR="00203E6E" w:rsidRDefault="004149AB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4" w:history="1">
        <w:r w:rsidR="00203E6E" w:rsidRPr="00DF4396">
          <w:rPr>
            <w:rStyle w:val="Hyperlink"/>
            <w:noProof/>
          </w:rPr>
          <w:t>2.2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GitHub Repository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_Toc96695574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4</w:t>
        </w:r>
        <w:r w:rsidR="00203E6E">
          <w:rPr>
            <w:noProof/>
            <w:webHidden/>
          </w:rPr>
          <w:fldChar w:fldCharType="end"/>
        </w:r>
      </w:hyperlink>
    </w:p>
    <w:p w14:paraId="41625DA2" w14:textId="721C682E" w:rsidR="00203E6E" w:rsidRDefault="004149AB">
      <w:pPr>
        <w:pStyle w:val="Verzeichnis1"/>
        <w:rPr>
          <w:rFonts w:asciiTheme="minorHAnsi" w:hAnsiTheme="minorHAnsi"/>
          <w:sz w:val="22"/>
          <w:lang w:val="en-GB" w:eastAsia="en-GB"/>
        </w:rPr>
      </w:pPr>
      <w:hyperlink w:anchor="_Toc96695575" w:history="1">
        <w:r w:rsidR="00203E6E" w:rsidRPr="00DF4396">
          <w:rPr>
            <w:rStyle w:val="Hyperlink"/>
          </w:rPr>
          <w:t>3</w:t>
        </w:r>
        <w:r w:rsidR="00203E6E">
          <w:rPr>
            <w:rFonts w:asciiTheme="minorHAnsi" w:hAnsiTheme="minorHAnsi"/>
            <w:sz w:val="22"/>
            <w:lang w:val="en-GB" w:eastAsia="en-GB"/>
          </w:rPr>
          <w:tab/>
        </w:r>
        <w:r w:rsidR="00203E6E" w:rsidRPr="00DF4396">
          <w:rPr>
            <w:rStyle w:val="Hyperlink"/>
          </w:rPr>
          <w:t>Arbeit am Projekt</w:t>
        </w:r>
        <w:r w:rsidR="00203E6E">
          <w:rPr>
            <w:webHidden/>
          </w:rPr>
          <w:tab/>
        </w:r>
        <w:r w:rsidR="00203E6E">
          <w:rPr>
            <w:webHidden/>
          </w:rPr>
          <w:fldChar w:fldCharType="begin"/>
        </w:r>
        <w:r w:rsidR="00203E6E">
          <w:rPr>
            <w:webHidden/>
          </w:rPr>
          <w:instrText xml:space="preserve"> PAGEREF _Toc96695575 \h </w:instrText>
        </w:r>
        <w:r w:rsidR="00203E6E">
          <w:rPr>
            <w:webHidden/>
          </w:rPr>
        </w:r>
        <w:r w:rsidR="00203E6E">
          <w:rPr>
            <w:webHidden/>
          </w:rPr>
          <w:fldChar w:fldCharType="separate"/>
        </w:r>
        <w:r w:rsidR="00203E6E">
          <w:rPr>
            <w:webHidden/>
          </w:rPr>
          <w:t>4</w:t>
        </w:r>
        <w:r w:rsidR="00203E6E">
          <w:rPr>
            <w:webHidden/>
          </w:rPr>
          <w:fldChar w:fldCharType="end"/>
        </w:r>
      </w:hyperlink>
    </w:p>
    <w:p w14:paraId="75AEE6D7" w14:textId="3A89ADD2" w:rsidR="00203E6E" w:rsidRDefault="004149AB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6" w:history="1">
        <w:r w:rsidR="00203E6E" w:rsidRPr="00DF4396">
          <w:rPr>
            <w:rStyle w:val="Hyperlink"/>
            <w:noProof/>
          </w:rPr>
          <w:t>3.1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MyListEntry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_Toc96695576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4</w:t>
        </w:r>
        <w:r w:rsidR="00203E6E">
          <w:rPr>
            <w:noProof/>
            <w:webHidden/>
          </w:rPr>
          <w:fldChar w:fldCharType="end"/>
        </w:r>
      </w:hyperlink>
    </w:p>
    <w:p w14:paraId="51DAC1E3" w14:textId="48AC4E40" w:rsidR="00203E6E" w:rsidRDefault="004149AB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  <w:lang w:val="en-GB" w:eastAsia="en-GB"/>
        </w:rPr>
      </w:pPr>
      <w:hyperlink w:anchor="_Toc96695577" w:history="1">
        <w:r w:rsidR="00203E6E" w:rsidRPr="00DF4396">
          <w:rPr>
            <w:rStyle w:val="Hyperlink"/>
            <w:noProof/>
          </w:rPr>
          <w:t>3.2</w:t>
        </w:r>
        <w:r w:rsidR="00203E6E">
          <w:rPr>
            <w:rFonts w:asciiTheme="minorHAnsi" w:hAnsiTheme="minorHAnsi"/>
            <w:noProof/>
            <w:sz w:val="22"/>
            <w:lang w:val="en-GB" w:eastAsia="en-GB"/>
          </w:rPr>
          <w:tab/>
        </w:r>
        <w:r w:rsidR="00203E6E" w:rsidRPr="00DF4396">
          <w:rPr>
            <w:rStyle w:val="Hyperlink"/>
            <w:noProof/>
          </w:rPr>
          <w:t>Logging</w:t>
        </w:r>
        <w:r w:rsidR="00203E6E">
          <w:rPr>
            <w:noProof/>
            <w:webHidden/>
          </w:rPr>
          <w:tab/>
        </w:r>
        <w:r w:rsidR="00203E6E">
          <w:rPr>
            <w:noProof/>
            <w:webHidden/>
          </w:rPr>
          <w:fldChar w:fldCharType="begin"/>
        </w:r>
        <w:r w:rsidR="00203E6E">
          <w:rPr>
            <w:noProof/>
            <w:webHidden/>
          </w:rPr>
          <w:instrText xml:space="preserve"> PAGEREF _Toc96695577 \h </w:instrText>
        </w:r>
        <w:r w:rsidR="00203E6E">
          <w:rPr>
            <w:noProof/>
            <w:webHidden/>
          </w:rPr>
        </w:r>
        <w:r w:rsidR="00203E6E">
          <w:rPr>
            <w:noProof/>
            <w:webHidden/>
          </w:rPr>
          <w:fldChar w:fldCharType="separate"/>
        </w:r>
        <w:r w:rsidR="00203E6E">
          <w:rPr>
            <w:noProof/>
            <w:webHidden/>
          </w:rPr>
          <w:t>6</w:t>
        </w:r>
        <w:r w:rsidR="00203E6E">
          <w:rPr>
            <w:noProof/>
            <w:webHidden/>
          </w:rPr>
          <w:fldChar w:fldCharType="end"/>
        </w:r>
      </w:hyperlink>
    </w:p>
    <w:p w14:paraId="126691B5" w14:textId="504CFE00" w:rsidR="00D62895" w:rsidRDefault="001B4442" w:rsidP="00A50B26">
      <w:pPr>
        <w:pStyle w:val="Untertitel"/>
      </w:pPr>
      <w:r>
        <w:fldChar w:fldCharType="end"/>
      </w:r>
      <w:bookmarkStart w:id="20" w:name="_Toc96695565"/>
      <w:r w:rsidR="00D62895">
        <w:t>Abbildungsverzeichnis</w:t>
      </w:r>
      <w:bookmarkEnd w:id="20"/>
    </w:p>
    <w:p w14:paraId="03F0827B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3CCA653A" w14:textId="77777777" w:rsidR="00D62895" w:rsidRDefault="00D62895" w:rsidP="00A50B26">
      <w:pPr>
        <w:pStyle w:val="Untertitel"/>
      </w:pPr>
      <w:bookmarkStart w:id="21" w:name="_Toc96695566"/>
      <w:r>
        <w:t>Tabellenverzeichnis</w:t>
      </w:r>
      <w:bookmarkEnd w:id="21"/>
    </w:p>
    <w:p w14:paraId="3B9A32EB" w14:textId="77777777" w:rsidR="00910101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9701436" w:history="1">
        <w:r w:rsidR="00910101" w:rsidRPr="00C72152">
          <w:rPr>
            <w:rStyle w:val="Hyperlink"/>
            <w:noProof/>
          </w:rPr>
          <w:t>Tabelle 1 Versionen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_Toc449701436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2</w:t>
        </w:r>
        <w:r w:rsidR="00910101">
          <w:rPr>
            <w:noProof/>
            <w:webHidden/>
          </w:rPr>
          <w:fldChar w:fldCharType="end"/>
        </w:r>
      </w:hyperlink>
    </w:p>
    <w:p w14:paraId="25A03AD6" w14:textId="77777777" w:rsidR="00910101" w:rsidRDefault="004149AB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449701437" w:history="1">
        <w:r w:rsidR="00910101" w:rsidRPr="00C72152">
          <w:rPr>
            <w:rStyle w:val="Hyperlink"/>
            <w:rFonts w:cs="Arial"/>
            <w:noProof/>
          </w:rPr>
          <w:t>Tabelle 2 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_Toc449701437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0EFDF8F0" w14:textId="77777777" w:rsidR="00D62895" w:rsidRDefault="00D62895" w:rsidP="00A50B26">
      <w:pPr>
        <w:pStyle w:val="Untertitel"/>
      </w:pPr>
      <w:r>
        <w:fldChar w:fldCharType="end"/>
      </w:r>
      <w:bookmarkStart w:id="22" w:name="_Toc96695567"/>
      <w:r>
        <w:t>Änderungsgeschichte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399"/>
        <w:gridCol w:w="1217"/>
        <w:gridCol w:w="1907"/>
        <w:gridCol w:w="4713"/>
      </w:tblGrid>
      <w:tr w:rsidR="00F53DC4" w:rsidRPr="005F4495" w14:paraId="6C3AEFBF" w14:textId="77777777" w:rsidTr="0066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3D6D2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502A5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Datum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32AF0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Autor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31F76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32DF3D97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C5239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B1478" w14:textId="6959146C" w:rsidR="00F53DC4" w:rsidRDefault="00302288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D2F89" w14:textId="5FB41368" w:rsidR="00F53DC4" w:rsidRDefault="00302288" w:rsidP="0076568B">
            <w:pPr>
              <w:pStyle w:val="Tabelleninhalt"/>
            </w:pPr>
            <w:r>
              <w:t>Alessio Venturini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582FF" w14:textId="77777777" w:rsidR="00F53DC4" w:rsidRDefault="00F53DC4" w:rsidP="0076568B">
            <w:pPr>
              <w:pStyle w:val="Tabelleninhalt"/>
            </w:pPr>
            <w:r>
              <w:t>Dokument erstellt</w:t>
            </w:r>
          </w:p>
        </w:tc>
      </w:tr>
      <w:tr w:rsidR="00662375" w14:paraId="13641CCA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C6AF3" w14:textId="526D122E" w:rsidR="00662375" w:rsidRDefault="00662375" w:rsidP="0076568B">
            <w:pPr>
              <w:pStyle w:val="Tabelleninhalt"/>
            </w:pPr>
            <w:r>
              <w:t>1.</w:t>
            </w:r>
            <w:r w:rsidR="00931ADB">
              <w:t>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FBB40" w14:textId="06F70FE0" w:rsidR="00662375" w:rsidRDefault="00662375" w:rsidP="0076568B">
            <w:pPr>
              <w:pStyle w:val="Tabelleninhalt"/>
            </w:pPr>
            <w:r>
              <w:t>23.02.2022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F7153" w14:textId="194940AD" w:rsidR="00662375" w:rsidRDefault="00662375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B4648" w14:textId="622BBEE7" w:rsidR="00662375" w:rsidRDefault="00662375" w:rsidP="0076568B">
            <w:pPr>
              <w:pStyle w:val="Tabelleninhalt"/>
            </w:pPr>
            <w:r>
              <w:t>Einleitung geschrieben</w:t>
            </w:r>
          </w:p>
        </w:tc>
      </w:tr>
      <w:tr w:rsidR="002B5870" w14:paraId="63969E0D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EB227" w14:textId="0D690423" w:rsidR="002B5870" w:rsidRDefault="002B5870" w:rsidP="0076568B">
            <w:pPr>
              <w:pStyle w:val="Tabelleninhalt"/>
            </w:pPr>
            <w:r>
              <w:t>1.</w:t>
            </w:r>
            <w:r w:rsidR="00931ADB">
              <w:t>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546BA" w14:textId="1904F3FD" w:rsidR="002B5870" w:rsidRDefault="002B5870" w:rsidP="0076568B">
            <w:pPr>
              <w:pStyle w:val="Tabelleninhalt"/>
            </w:pPr>
            <w:r>
              <w:t>24.02.2022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72F21" w14:textId="552EAB98" w:rsidR="002B5870" w:rsidRDefault="002B5870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87CB7F" w14:textId="3296B25C" w:rsidR="002B5870" w:rsidRDefault="002B5870" w:rsidP="0076568B">
            <w:pPr>
              <w:pStyle w:val="Tabelleninhalt"/>
            </w:pPr>
            <w:r>
              <w:t>Vorbereitungen geschrieben</w:t>
            </w:r>
          </w:p>
        </w:tc>
      </w:tr>
      <w:tr w:rsidR="002B5870" w14:paraId="724BF52E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9672F" w14:textId="2665F20B" w:rsidR="002B5870" w:rsidRDefault="002B5870" w:rsidP="0076568B">
            <w:pPr>
              <w:pStyle w:val="Tabelleninhalt"/>
            </w:pPr>
            <w:r>
              <w:t>1.</w:t>
            </w:r>
            <w:r w:rsidR="00931ADB">
              <w:t>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83BE9" w14:textId="1C0E30B5" w:rsidR="002B5870" w:rsidRDefault="002B5870" w:rsidP="0076568B">
            <w:pPr>
              <w:pStyle w:val="Tabelleninhalt"/>
            </w:pPr>
            <w:r>
              <w:t>24.02.2022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F1835" w14:textId="0426446C" w:rsidR="002B5870" w:rsidRDefault="002B5870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B90CA" w14:textId="77777777" w:rsidR="002B5870" w:rsidRDefault="002B5870" w:rsidP="0076568B">
            <w:pPr>
              <w:pStyle w:val="Tabelleninhalt"/>
            </w:pPr>
            <w:r>
              <w:t>Arbeit am Projekt</w:t>
            </w:r>
          </w:p>
          <w:p w14:paraId="42C09CCB" w14:textId="1932F1BC" w:rsidR="002B5870" w:rsidRDefault="002B5870" w:rsidP="002B5870">
            <w:pPr>
              <w:pStyle w:val="Tabelleninhalt"/>
              <w:numPr>
                <w:ilvl w:val="0"/>
                <w:numId w:val="9"/>
              </w:numPr>
            </w:pPr>
            <w:proofErr w:type="spellStart"/>
            <w:r>
              <w:t>MyListEntry</w:t>
            </w:r>
            <w:proofErr w:type="spellEnd"/>
            <w:r>
              <w:t xml:space="preserve"> Doku begonnen</w:t>
            </w:r>
          </w:p>
        </w:tc>
      </w:tr>
      <w:tr w:rsidR="00203E6E" w14:paraId="297F18A0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852662" w14:textId="406B8670" w:rsidR="00203E6E" w:rsidRDefault="00203E6E" w:rsidP="0076568B">
            <w:pPr>
              <w:pStyle w:val="Tabelleninhalt"/>
            </w:pPr>
            <w:r>
              <w:t>1.</w:t>
            </w:r>
            <w:r w:rsidR="00931ADB">
              <w:t>4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E1F18" w14:textId="1CF2C781" w:rsidR="00203E6E" w:rsidRDefault="00203E6E" w:rsidP="0076568B">
            <w:pPr>
              <w:pStyle w:val="Tabelleninhalt"/>
            </w:pPr>
            <w:r>
              <w:t>25.02.2022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BBCFB" w14:textId="475CCBFB" w:rsidR="00203E6E" w:rsidRDefault="00203E6E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DAAD3" w14:textId="29F193FB" w:rsidR="00203E6E" w:rsidRDefault="00203E6E" w:rsidP="0076568B">
            <w:pPr>
              <w:pStyle w:val="Tabelleninhalt"/>
            </w:pPr>
            <w:r>
              <w:t xml:space="preserve">Doku zu </w:t>
            </w:r>
            <w:proofErr w:type="spellStart"/>
            <w:r>
              <w:t>Logging</w:t>
            </w:r>
            <w:proofErr w:type="spellEnd"/>
            <w:r>
              <w:t xml:space="preserve"> geschrieben</w:t>
            </w:r>
          </w:p>
        </w:tc>
      </w:tr>
      <w:tr w:rsidR="00931ADB" w14:paraId="49D0D994" w14:textId="77777777" w:rsidTr="00662375">
        <w:trPr>
          <w:trHeight w:val="20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F25FA" w14:textId="2073830B" w:rsidR="00931ADB" w:rsidRDefault="00931ADB" w:rsidP="0076568B">
            <w:pPr>
              <w:pStyle w:val="Tabelleninhalt"/>
            </w:pPr>
            <w:r>
              <w:t>1.5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0A33D" w14:textId="6AA0FFB1" w:rsidR="00931ADB" w:rsidRDefault="00931ADB" w:rsidP="0076568B">
            <w:pPr>
              <w:pStyle w:val="Tabelleninhalt"/>
            </w:pPr>
            <w:r>
              <w:t>25.02.2022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33693" w14:textId="185CD4CC" w:rsidR="00931ADB" w:rsidRDefault="00931ADB" w:rsidP="0076568B">
            <w:pPr>
              <w:pStyle w:val="Tabelleninhalt"/>
            </w:pPr>
            <w:r>
              <w:t>Ronnie Hartmann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216FF5" w14:textId="37D0A19F" w:rsidR="00931ADB" w:rsidRDefault="00931ADB" w:rsidP="0076568B">
            <w:pPr>
              <w:pStyle w:val="Tabelleninhalt"/>
            </w:pPr>
            <w:r>
              <w:t>Doku zu Encoding geschrieben</w:t>
            </w:r>
          </w:p>
        </w:tc>
      </w:tr>
    </w:tbl>
    <w:p w14:paraId="394A923D" w14:textId="77777777" w:rsidR="00D62895" w:rsidRDefault="00D62895" w:rsidP="004A71A0">
      <w:pPr>
        <w:pStyle w:val="Beschriftung"/>
        <w:rPr>
          <w:noProof/>
        </w:rPr>
      </w:pPr>
      <w:bookmarkStart w:id="23" w:name="_Toc449701436"/>
      <w:r>
        <w:t xml:space="preserve">Tabelle </w:t>
      </w:r>
      <w:r w:rsidR="00E065D4">
        <w:rPr>
          <w:noProof/>
        </w:rPr>
        <w:fldChar w:fldCharType="begin"/>
      </w:r>
      <w:r w:rsidR="00E065D4">
        <w:rPr>
          <w:noProof/>
        </w:rPr>
        <w:instrText xml:space="preserve"> SEQ Tabelle \* ARABIC </w:instrText>
      </w:r>
      <w:r w:rsidR="00E065D4">
        <w:rPr>
          <w:noProof/>
        </w:rPr>
        <w:fldChar w:fldCharType="separate"/>
      </w:r>
      <w:r w:rsidR="00302288">
        <w:rPr>
          <w:noProof/>
        </w:rPr>
        <w:t>1</w:t>
      </w:r>
      <w:r w:rsidR="00E065D4">
        <w:rPr>
          <w:noProof/>
        </w:rPr>
        <w:fldChar w:fldCharType="end"/>
      </w:r>
      <w:r w:rsidR="00680298">
        <w:rPr>
          <w:noProof/>
        </w:rPr>
        <w:t xml:space="preserve"> Versionen</w:t>
      </w:r>
      <w:bookmarkEnd w:id="23"/>
    </w:p>
    <w:p w14:paraId="7CD8F377" w14:textId="77777777" w:rsidR="00B26CF3" w:rsidRDefault="00B26CF3" w:rsidP="00D62895"/>
    <w:p w14:paraId="2A011D1C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07C67ED6" w14:textId="77777777" w:rsidR="00E421E7" w:rsidRDefault="00E421E7" w:rsidP="00E421E7">
      <w:pPr>
        <w:pStyle w:val="berschrift1"/>
      </w:pPr>
      <w:bookmarkStart w:id="24" w:name="_Toc96695568"/>
      <w:bookmarkStart w:id="25" w:name="_Toc303332170"/>
      <w:bookmarkStart w:id="26" w:name="_Toc269125073"/>
      <w:r>
        <w:lastRenderedPageBreak/>
        <w:t>Einleitung</w:t>
      </w:r>
      <w:bookmarkEnd w:id="24"/>
    </w:p>
    <w:p w14:paraId="64FC8C0A" w14:textId="77777777" w:rsidR="00E421E7" w:rsidRPr="00052382" w:rsidRDefault="00E421E7" w:rsidP="00E421E7">
      <w:pPr>
        <w:pStyle w:val="berschrift2"/>
        <w:rPr>
          <w:rFonts w:cs="Arial"/>
        </w:rPr>
      </w:pPr>
      <w:bookmarkStart w:id="27" w:name="_Toc96695569"/>
      <w:r w:rsidRPr="00052382">
        <w:rPr>
          <w:rFonts w:cs="Arial"/>
        </w:rPr>
        <w:t>Sinn und Zweck</w:t>
      </w:r>
      <w:bookmarkEnd w:id="25"/>
      <w:bookmarkEnd w:id="27"/>
    </w:p>
    <w:p w14:paraId="47955398" w14:textId="4F0DC4B5" w:rsidR="00812836" w:rsidRDefault="002E3DDE" w:rsidP="00812836">
      <w:pPr>
        <w:rPr>
          <w:rFonts w:cs="Arial"/>
        </w:rPr>
      </w:pPr>
      <w:bookmarkStart w:id="28" w:name="_Toc303332171"/>
      <w:r>
        <w:rPr>
          <w:rFonts w:cs="Arial"/>
        </w:rPr>
        <w:t>Im ÜK 223 müssen wir in einer Gruppenarbeit ein Multi-User Projekt mit Spring Boot erstellen. Ziel ist es, ein Backend für eine Blog-Website zu entwickeln. In diesem Dokument beschreiben wir unsere Planung, Probleme und unser Vorgehen bei der Projektarbeit.</w:t>
      </w:r>
    </w:p>
    <w:p w14:paraId="46B4C0A4" w14:textId="77777777" w:rsidR="00E421E7" w:rsidRPr="00052382" w:rsidRDefault="00E421E7" w:rsidP="00812836">
      <w:pPr>
        <w:pStyle w:val="berschrift2"/>
      </w:pPr>
      <w:bookmarkStart w:id="29" w:name="_Toc96695570"/>
      <w:r w:rsidRPr="00052382">
        <w:t>Referenzdokumente</w:t>
      </w:r>
      <w:bookmarkEnd w:id="28"/>
      <w:bookmarkEnd w:id="29"/>
    </w:p>
    <w:p w14:paraId="1F4F25ED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bookmarkStart w:id="30" w:name="_Ref277058767"/>
      <w:r>
        <w:rPr>
          <w:rFonts w:cs="Arial"/>
        </w:rPr>
        <w:t>…</w:t>
      </w:r>
    </w:p>
    <w:p w14:paraId="3A6EC07A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p w14:paraId="45DAD7D2" w14:textId="77777777" w:rsidR="00E421E7" w:rsidRPr="00052382" w:rsidRDefault="00E421E7" w:rsidP="00E421E7">
      <w:pPr>
        <w:pStyle w:val="berschrift2"/>
        <w:jc w:val="both"/>
        <w:rPr>
          <w:rFonts w:cs="Arial"/>
        </w:rPr>
      </w:pPr>
      <w:bookmarkStart w:id="31" w:name="_Toc303332173"/>
      <w:bookmarkStart w:id="32" w:name="_Toc96695571"/>
      <w:bookmarkEnd w:id="30"/>
      <w:r w:rsidRPr="00052382">
        <w:rPr>
          <w:rFonts w:cs="Arial"/>
        </w:rPr>
        <w:t>Abkürzungen</w:t>
      </w:r>
      <w:bookmarkEnd w:id="31"/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7975"/>
      </w:tblGrid>
      <w:tr w:rsidR="00E421E7" w:rsidRPr="00052382" w14:paraId="40CB727F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66269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Abkürzung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4F27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Beschreibung</w:t>
            </w:r>
          </w:p>
        </w:tc>
      </w:tr>
      <w:tr w:rsidR="00E421E7" w:rsidRPr="00052382" w14:paraId="2B5E292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381E" w14:textId="77777777" w:rsidR="00E421E7" w:rsidRDefault="00E421E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NYP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9C3" w14:textId="77777777" w:rsidR="00E421E7" w:rsidRPr="00252174" w:rsidRDefault="00E421E7" w:rsidP="0076568B">
            <w:pPr>
              <w:pStyle w:val="Tabelleninhalt"/>
              <w:rPr>
                <w:rFonts w:cs="Arial"/>
              </w:rPr>
            </w:pPr>
            <w:r w:rsidRPr="00252174">
              <w:rPr>
                <w:rFonts w:cs="Arial"/>
                <w:b/>
              </w:rPr>
              <w:t>N</w:t>
            </w:r>
            <w:r w:rsidRPr="00252174">
              <w:rPr>
                <w:rFonts w:cs="Arial"/>
              </w:rPr>
              <w:t xml:space="preserve">oser </w:t>
            </w:r>
            <w:r w:rsidRPr="00252174">
              <w:rPr>
                <w:rFonts w:cs="Arial"/>
                <w:b/>
              </w:rPr>
              <w:t>Y</w:t>
            </w:r>
            <w:r w:rsidRPr="00252174">
              <w:rPr>
                <w:rFonts w:cs="Arial"/>
              </w:rPr>
              <w:t xml:space="preserve">oung </w:t>
            </w:r>
            <w:r w:rsidRPr="00252174">
              <w:rPr>
                <w:rFonts w:cs="Arial"/>
                <w:b/>
              </w:rPr>
              <w:t>P</w:t>
            </w:r>
            <w:r w:rsidRPr="00252174">
              <w:rPr>
                <w:rFonts w:cs="Arial"/>
              </w:rPr>
              <w:t>rofessionals</w:t>
            </w:r>
          </w:p>
        </w:tc>
      </w:tr>
      <w:tr w:rsidR="005E4617" w:rsidRPr="00052382" w14:paraId="0398851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B303" w14:textId="69ED1C34" w:rsidR="005E4617" w:rsidRDefault="005E461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ÜK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F52CE" w14:textId="7C004E0F" w:rsidR="005E4617" w:rsidRPr="005E4617" w:rsidRDefault="005E4617" w:rsidP="0076568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Ü</w:t>
            </w:r>
            <w:r>
              <w:rPr>
                <w:rFonts w:cs="Arial"/>
                <w:bCs/>
              </w:rPr>
              <w:t xml:space="preserve">berbetrieblicher </w:t>
            </w:r>
            <w:r>
              <w:rPr>
                <w:rFonts w:cs="Arial"/>
                <w:b/>
              </w:rPr>
              <w:t>K</w:t>
            </w:r>
            <w:r>
              <w:rPr>
                <w:rFonts w:cs="Arial"/>
                <w:bCs/>
              </w:rPr>
              <w:t>urs</w:t>
            </w:r>
          </w:p>
        </w:tc>
      </w:tr>
      <w:tr w:rsidR="00472790" w:rsidRPr="00052382" w14:paraId="7EFC2380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A145" w14:textId="11FAA14D" w:rsidR="00472790" w:rsidRDefault="00472790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CRUD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D9AA" w14:textId="09BCF6ED" w:rsidR="00472790" w:rsidRPr="00472790" w:rsidRDefault="00472790" w:rsidP="0076568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>C</w:t>
            </w:r>
            <w:r>
              <w:rPr>
                <w:rFonts w:cs="Arial"/>
                <w:bCs/>
              </w:rPr>
              <w:t xml:space="preserve">REATE </w:t>
            </w:r>
            <w:r w:rsidRPr="00472790">
              <w:rPr>
                <w:rFonts w:cs="Arial"/>
                <w:b/>
              </w:rPr>
              <w:t>R</w:t>
            </w:r>
            <w:r>
              <w:rPr>
                <w:rFonts w:cs="Arial"/>
                <w:bCs/>
              </w:rPr>
              <w:t xml:space="preserve">EAD </w:t>
            </w:r>
            <w:r w:rsidRPr="00472790">
              <w:rPr>
                <w:rFonts w:cs="Arial"/>
                <w:b/>
              </w:rPr>
              <w:t>U</w:t>
            </w:r>
            <w:r>
              <w:rPr>
                <w:rFonts w:cs="Arial"/>
                <w:bCs/>
              </w:rPr>
              <w:t xml:space="preserve">PDATE </w:t>
            </w:r>
            <w:r w:rsidRPr="00472790">
              <w:rPr>
                <w:rFonts w:cs="Arial"/>
                <w:b/>
              </w:rPr>
              <w:t>D</w:t>
            </w:r>
            <w:r>
              <w:rPr>
                <w:rFonts w:cs="Arial"/>
                <w:bCs/>
              </w:rPr>
              <w:t>ELETE</w:t>
            </w:r>
          </w:p>
        </w:tc>
      </w:tr>
    </w:tbl>
    <w:p w14:paraId="6394AF46" w14:textId="5A14F6B5" w:rsidR="00A37E23" w:rsidRPr="00A37E23" w:rsidRDefault="00E421E7" w:rsidP="00A37E23">
      <w:pPr>
        <w:pStyle w:val="Beschriftung"/>
        <w:rPr>
          <w:rFonts w:cs="Arial"/>
          <w:noProof/>
        </w:rPr>
      </w:pPr>
      <w:bookmarkStart w:id="33" w:name="_Toc292438419"/>
      <w:bookmarkStart w:id="34" w:name="_Toc303332063"/>
      <w:bookmarkStart w:id="35" w:name="_Toc449701437"/>
      <w:r w:rsidRPr="00052382">
        <w:rPr>
          <w:rFonts w:cs="Arial"/>
        </w:rPr>
        <w:t xml:space="preserve">Tabelle </w:t>
      </w:r>
      <w:r w:rsidRPr="00052382">
        <w:rPr>
          <w:rFonts w:cs="Arial"/>
        </w:rPr>
        <w:fldChar w:fldCharType="begin"/>
      </w:r>
      <w:r w:rsidRPr="00052382">
        <w:rPr>
          <w:rFonts w:cs="Arial"/>
        </w:rPr>
        <w:instrText xml:space="preserve"> SEQ Tabelle \* ARABIC </w:instrText>
      </w:r>
      <w:r w:rsidRPr="00052382">
        <w:rPr>
          <w:rFonts w:cs="Arial"/>
        </w:rPr>
        <w:fldChar w:fldCharType="separate"/>
      </w:r>
      <w:r w:rsidR="00302288">
        <w:rPr>
          <w:rFonts w:cs="Arial"/>
          <w:noProof/>
        </w:rPr>
        <w:t>2</w:t>
      </w:r>
      <w:r w:rsidRPr="00052382">
        <w:rPr>
          <w:rFonts w:cs="Arial"/>
          <w:noProof/>
        </w:rPr>
        <w:fldChar w:fldCharType="end"/>
      </w:r>
      <w:r w:rsidRPr="00052382">
        <w:rPr>
          <w:rFonts w:cs="Arial"/>
          <w:noProof/>
        </w:rPr>
        <w:t xml:space="preserve"> Abkürzungen</w:t>
      </w:r>
      <w:bookmarkEnd w:id="33"/>
      <w:bookmarkEnd w:id="34"/>
      <w:bookmarkEnd w:id="35"/>
    </w:p>
    <w:bookmarkEnd w:id="26"/>
    <w:p w14:paraId="100A8058" w14:textId="52F1CD64" w:rsidR="00A37E23" w:rsidRDefault="00E421E7" w:rsidP="00A37E23">
      <w:pPr>
        <w:pStyle w:val="berschrift1"/>
      </w:pPr>
      <w:r>
        <w:br w:type="page"/>
      </w:r>
      <w:bookmarkStart w:id="36" w:name="_Toc96695572"/>
      <w:r w:rsidR="00A37E23">
        <w:lastRenderedPageBreak/>
        <w:t>Vorbereitungen</w:t>
      </w:r>
      <w:bookmarkEnd w:id="36"/>
    </w:p>
    <w:p w14:paraId="21614A26" w14:textId="6CB52D8B" w:rsidR="00A37E23" w:rsidRDefault="00A37E23" w:rsidP="00A37E23">
      <w:r>
        <w:t>Zu Beginn mussten wir ein paar Vorbereitungen treffen, um mit dem Spring Boot Projekt zu beginnen.</w:t>
      </w:r>
      <w:r w:rsidR="00082317">
        <w:t xml:space="preserve"> Wir mussten das Spring Boot Projekt, welches Luca uns geschickt hat, zum Laufen bringen und ein GitHub Repository erstellen.</w:t>
      </w:r>
      <w:r w:rsidR="0077725F">
        <w:t xml:space="preserve"> Ausserdem mussten wir ein Docker Image für die PostgreSQL Datenbank erstellen.</w:t>
      </w:r>
    </w:p>
    <w:p w14:paraId="54367372" w14:textId="3F90812D" w:rsidR="00A37E23" w:rsidRDefault="00A37E23" w:rsidP="00A37E23">
      <w:pPr>
        <w:pStyle w:val="berschrift2"/>
      </w:pPr>
      <w:bookmarkStart w:id="37" w:name="_Toc96695573"/>
      <w:r>
        <w:t>Spring Boot Skelett</w:t>
      </w:r>
      <w:bookmarkEnd w:id="37"/>
    </w:p>
    <w:p w14:paraId="2770305B" w14:textId="77777777" w:rsidR="00BB57A8" w:rsidRDefault="00A37E23" w:rsidP="00A37E23">
      <w:r>
        <w:t xml:space="preserve">Luca hat uns ein Spring Boot Skelett gegeben, womit wir für das Projekt arbeiten werden. </w:t>
      </w:r>
      <w:r w:rsidR="00BB57A8">
        <w:t>Dieses Skelett enthält bereits User mit Rollen.</w:t>
      </w:r>
    </w:p>
    <w:p w14:paraId="25B86A8C" w14:textId="1A7B4DFE" w:rsidR="00A37E23" w:rsidRPr="00A37E23" w:rsidRDefault="00A37E23" w:rsidP="00A37E23">
      <w:r>
        <w:t xml:space="preserve">Beim Starten des Projektes kam es zu einer </w:t>
      </w:r>
      <w:proofErr w:type="spellStart"/>
      <w:r>
        <w:t>Exception</w:t>
      </w:r>
      <w:proofErr w:type="spellEnd"/>
      <w:r w:rsidR="005E4617">
        <w:t>.</w:t>
      </w:r>
      <w:r>
        <w:t xml:space="preserve"> </w:t>
      </w:r>
      <w:r w:rsidR="005E4617">
        <w:t>Diese</w:t>
      </w:r>
      <w:r w:rsidR="00EA791C">
        <w:t>s Problem</w:t>
      </w:r>
      <w:r w:rsidR="005E4617">
        <w:t xml:space="preserve"> lösten</w:t>
      </w:r>
      <w:r>
        <w:t xml:space="preserve"> wir, indem wir bei der </w:t>
      </w:r>
      <w:proofErr w:type="spellStart"/>
      <w:r>
        <w:t>DemoApplication</w:t>
      </w:r>
      <w:proofErr w:type="spellEnd"/>
      <w:r>
        <w:t xml:space="preserve"> Klasse das Keyword </w:t>
      </w:r>
      <w:proofErr w:type="spellStart"/>
      <w:r w:rsidRPr="005E4617">
        <w:rPr>
          <w:rFonts w:ascii="Courier New" w:hAnsi="Courier New" w:cs="Courier New"/>
          <w:b/>
          <w:bCs/>
          <w:color w:val="E36C0A" w:themeColor="accent6" w:themeShade="BF"/>
        </w:rPr>
        <w:t>public</w:t>
      </w:r>
      <w:proofErr w:type="spellEnd"/>
      <w:r>
        <w:t xml:space="preserve"> hinzugefügt haben.</w:t>
      </w:r>
    </w:p>
    <w:p w14:paraId="10BA9614" w14:textId="243C6379" w:rsidR="00A37E23" w:rsidRDefault="00A37E23" w:rsidP="00A37E23">
      <w:pPr>
        <w:pStyle w:val="berschrift2"/>
      </w:pPr>
      <w:bookmarkStart w:id="38" w:name="_Toc96695574"/>
      <w:r>
        <w:t>GitHub Repository</w:t>
      </w:r>
      <w:bookmarkEnd w:id="38"/>
    </w:p>
    <w:p w14:paraId="3BC0CD7B" w14:textId="3B7B260A" w:rsidR="00A37E23" w:rsidRPr="00A37E23" w:rsidRDefault="00A37E23" w:rsidP="00A37E23">
      <w:r>
        <w:t xml:space="preserve">Auf GitHub haben wir ein Repository mit einem Main- und </w:t>
      </w:r>
      <w:proofErr w:type="spellStart"/>
      <w:r>
        <w:t>Develop</w:t>
      </w:r>
      <w:proofErr w:type="spellEnd"/>
      <w:r>
        <w:t xml:space="preserve"> Branch erstellt. Wir werden mit Feature </w:t>
      </w:r>
      <w:proofErr w:type="spellStart"/>
      <w:r>
        <w:t>Branches</w:t>
      </w:r>
      <w:proofErr w:type="spellEnd"/>
      <w:r>
        <w:t xml:space="preserve"> arbeiten, welche wir dann jeweils mit Pull Request in den </w:t>
      </w:r>
      <w:proofErr w:type="spellStart"/>
      <w:r>
        <w:t>Develop</w:t>
      </w:r>
      <w:proofErr w:type="spellEnd"/>
      <w:r>
        <w:t xml:space="preserve"> Branch </w:t>
      </w:r>
      <w:proofErr w:type="spellStart"/>
      <w:r>
        <w:t>mergen</w:t>
      </w:r>
      <w:proofErr w:type="spellEnd"/>
      <w:r>
        <w:t xml:space="preserve">. </w:t>
      </w:r>
    </w:p>
    <w:p w14:paraId="1E762F34" w14:textId="781D79FF" w:rsidR="00A37E23" w:rsidRDefault="00BB57A8" w:rsidP="00A37E23">
      <w:pPr>
        <w:pStyle w:val="berschrift1"/>
      </w:pPr>
      <w:bookmarkStart w:id="39" w:name="_Toc96695575"/>
      <w:r>
        <w:t>Arbeit am Projekt</w:t>
      </w:r>
      <w:bookmarkEnd w:id="39"/>
    </w:p>
    <w:p w14:paraId="1DDE2AB8" w14:textId="27CAC1C0" w:rsidR="00BB57A8" w:rsidRDefault="00BB57A8" w:rsidP="00BB57A8">
      <w:r>
        <w:t>Nach ein paar Inputs von Luca haben wir mit dem Projekt begonnen. Wir bekamen die Aufgabe ein neues Model «</w:t>
      </w:r>
      <w:proofErr w:type="spellStart"/>
      <w:r>
        <w:t>MyListEntry</w:t>
      </w:r>
      <w:proofErr w:type="spellEnd"/>
      <w:r>
        <w:t>» mit verschiedenen Endpoints zu erstellen.</w:t>
      </w:r>
      <w:r w:rsidR="00EA791C">
        <w:t xml:space="preserve"> Die Logik muss sich im Service befinden. Der Service holt dann die Daten vom</w:t>
      </w:r>
      <w:r w:rsidR="00082317">
        <w:t xml:space="preserve"> JPA</w:t>
      </w:r>
      <w:r w:rsidR="00EA791C">
        <w:t xml:space="preserve"> Repository</w:t>
      </w:r>
      <w:r w:rsidR="00082317">
        <w:t>, welches auf die Datenbank zugreift</w:t>
      </w:r>
      <w:r w:rsidR="00EA791C">
        <w:t>.</w:t>
      </w:r>
    </w:p>
    <w:p w14:paraId="480A9388" w14:textId="2BD06DE6" w:rsidR="00BB57A8" w:rsidRDefault="00BB57A8" w:rsidP="00BB57A8">
      <w:pPr>
        <w:pStyle w:val="berschrift2"/>
      </w:pPr>
      <w:bookmarkStart w:id="40" w:name="_Toc96695576"/>
      <w:proofErr w:type="spellStart"/>
      <w:r>
        <w:t>MyListEntry</w:t>
      </w:r>
      <w:bookmarkEnd w:id="40"/>
      <w:proofErr w:type="spellEnd"/>
    </w:p>
    <w:p w14:paraId="7614DB08" w14:textId="42666D79" w:rsidR="00BB57A8" w:rsidRDefault="00BB57A8" w:rsidP="00BB57A8">
      <w:r>
        <w:t xml:space="preserve">Als erstes haben wir in unserem Spring Boot Skelett ein neues Package für das </w:t>
      </w:r>
      <w:proofErr w:type="spellStart"/>
      <w:r>
        <w:t>MyListEntry</w:t>
      </w:r>
      <w:proofErr w:type="spellEnd"/>
      <w:r>
        <w:t xml:space="preserve"> erstellt. Darin befindet sich ein Model, ein Controller, ein Service mit seinem Interface und ein Repository.</w:t>
      </w:r>
    </w:p>
    <w:p w14:paraId="6E82A221" w14:textId="65F07BA8" w:rsidR="008B3DBD" w:rsidRDefault="008B3DBD" w:rsidP="008B3DBD">
      <w:pPr>
        <w:pStyle w:val="berschrift3"/>
      </w:pPr>
      <w:r>
        <w:t>Model: MyListEntry.java</w:t>
      </w:r>
    </w:p>
    <w:p w14:paraId="55C4D1BE" w14:textId="71E22128" w:rsidR="008B3DBD" w:rsidRDefault="008B3DBD" w:rsidP="008B3DBD">
      <w:r>
        <w:t>Das Model enthält die Felder «</w:t>
      </w:r>
      <w:proofErr w:type="spellStart"/>
      <w:r>
        <w:t>id</w:t>
      </w:r>
      <w:proofErr w:type="spellEnd"/>
      <w:r>
        <w:t>», «</w:t>
      </w:r>
      <w:proofErr w:type="spellStart"/>
      <w:r>
        <w:t>titel</w:t>
      </w:r>
      <w:proofErr w:type="spellEnd"/>
      <w:r>
        <w:t>», «</w:t>
      </w:r>
      <w:proofErr w:type="spellStart"/>
      <w:r>
        <w:t>text</w:t>
      </w:r>
      <w:proofErr w:type="spellEnd"/>
      <w:r>
        <w:t>», «</w:t>
      </w:r>
      <w:proofErr w:type="spellStart"/>
      <w:r>
        <w:t>erstellungsdatum</w:t>
      </w:r>
      <w:proofErr w:type="spellEnd"/>
      <w:r>
        <w:t>» und «</w:t>
      </w:r>
      <w:proofErr w:type="spellStart"/>
      <w:r>
        <w:t>wichtigkeit</w:t>
      </w:r>
      <w:proofErr w:type="spellEnd"/>
      <w:r>
        <w:t xml:space="preserve">». </w:t>
      </w:r>
      <w:r w:rsidR="0083115B">
        <w:t xml:space="preserve">Mit </w:t>
      </w:r>
      <w:proofErr w:type="spellStart"/>
      <w:r w:rsidR="0083115B">
        <w:t>Annotations</w:t>
      </w:r>
      <w:proofErr w:type="spellEnd"/>
      <w:r w:rsidR="0083115B">
        <w:t xml:space="preserve"> wie </w:t>
      </w:r>
      <w:r w:rsidR="0083115B" w:rsidRPr="0083115B">
        <w:rPr>
          <w:rFonts w:ascii="Courier New" w:hAnsi="Courier New" w:cs="Courier New"/>
          <w:b/>
          <w:bCs/>
          <w:color w:val="FFC000"/>
        </w:rPr>
        <w:t>@NotNull()</w:t>
      </w:r>
      <w:r w:rsidR="0083115B" w:rsidRPr="0083115B">
        <w:rPr>
          <w:color w:val="FFC000"/>
        </w:rPr>
        <w:t xml:space="preserve"> </w:t>
      </w:r>
      <w:r w:rsidR="0083115B">
        <w:t xml:space="preserve">oder </w:t>
      </w:r>
      <w:r w:rsidR="0083115B" w:rsidRPr="0083115B">
        <w:rPr>
          <w:rFonts w:ascii="Courier New" w:hAnsi="Courier New" w:cs="Courier New"/>
          <w:b/>
          <w:bCs/>
          <w:color w:val="FFC000"/>
        </w:rPr>
        <w:t>@Size</w:t>
      </w:r>
      <w:r w:rsidR="009C253E">
        <w:rPr>
          <w:rFonts w:ascii="Courier New" w:hAnsi="Courier New" w:cs="Courier New"/>
          <w:b/>
          <w:bCs/>
          <w:color w:val="FFC000"/>
        </w:rPr>
        <w:t>()</w:t>
      </w:r>
      <w:r w:rsidR="0083115B">
        <w:t xml:space="preserve"> werden die Felder validiert.</w:t>
      </w:r>
      <w:r w:rsidR="004B2205">
        <w:t xml:space="preserve"> Diese Validierungen werden dann automatisch in der Datenbank übernommen.</w:t>
      </w:r>
    </w:p>
    <w:p w14:paraId="4EBDB9FC" w14:textId="79567187" w:rsidR="009C253E" w:rsidRDefault="009C253E" w:rsidP="008B3DBD">
      <w:r>
        <w:t xml:space="preserve">Da jeder User mehrere </w:t>
      </w:r>
      <w:proofErr w:type="spellStart"/>
      <w:r>
        <w:t>MyListEntrys</w:t>
      </w:r>
      <w:proofErr w:type="spellEnd"/>
      <w:r>
        <w:t xml:space="preserve"> haben kann, mussten wir eine Zwischentabelle erstellen. Dafür haben wir die </w:t>
      </w:r>
      <w:proofErr w:type="spellStart"/>
      <w:r>
        <w:t>Annotations</w:t>
      </w:r>
      <w:proofErr w:type="spellEnd"/>
      <w:r>
        <w:t xml:space="preserve"> </w:t>
      </w:r>
      <w:r w:rsidRPr="009C253E">
        <w:rPr>
          <w:rFonts w:ascii="Courier New" w:hAnsi="Courier New" w:cs="Courier New"/>
          <w:b/>
          <w:bCs/>
          <w:color w:val="FFC000"/>
        </w:rPr>
        <w:t>@ManyToOne()</w:t>
      </w:r>
      <w:r>
        <w:t xml:space="preserve"> und </w:t>
      </w:r>
      <w:r w:rsidRPr="009C253E">
        <w:rPr>
          <w:rFonts w:ascii="Courier New" w:hAnsi="Courier New" w:cs="Courier New"/>
          <w:b/>
          <w:bCs/>
          <w:color w:val="FFC000"/>
        </w:rPr>
        <w:t>@JoinTable()</w:t>
      </w:r>
      <w:r>
        <w:t xml:space="preserve"> verwendet.</w:t>
      </w:r>
    </w:p>
    <w:p w14:paraId="578FA658" w14:textId="64B8E57E" w:rsidR="009C253E" w:rsidRPr="00C6695C" w:rsidRDefault="009C253E" w:rsidP="009C25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lang w:eastAsia="en-GB"/>
        </w:rPr>
      </w:pPr>
      <w:r w:rsidRPr="00C6695C">
        <w:rPr>
          <w:rFonts w:ascii="Courier New" w:eastAsia="Times New Roman" w:hAnsi="Courier New" w:cs="Courier New"/>
          <w:color w:val="BBB529"/>
          <w:lang w:eastAsia="en-GB"/>
        </w:rPr>
        <w:t>@ManyToOne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(fetch =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FetchType.</w:t>
      </w:r>
      <w:r w:rsidR="003018EE" w:rsidRPr="00C6695C">
        <w:rPr>
          <w:rFonts w:ascii="Courier New" w:eastAsia="Times New Roman" w:hAnsi="Courier New" w:cs="Courier New"/>
          <w:i/>
          <w:iCs/>
          <w:color w:val="9876AA"/>
          <w:lang w:eastAsia="en-GB"/>
        </w:rPr>
        <w:t>EAGER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@JoinTable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mylistentry_user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>,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joinColumns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@JoinColumn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mylistentry_id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referencedColumnName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)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>,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br/>
        <w:t xml:space="preserve">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inverseJoinColumns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BBB529"/>
          <w:lang w:eastAsia="en-GB"/>
        </w:rPr>
        <w:t>@JoinColumn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(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  <w:t xml:space="preserve">               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user_id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, </w:t>
      </w:r>
      <w:proofErr w:type="spellStart"/>
      <w:r w:rsidRPr="00C6695C">
        <w:rPr>
          <w:rFonts w:ascii="Courier New" w:eastAsia="Times New Roman" w:hAnsi="Courier New" w:cs="Courier New"/>
          <w:color w:val="A9B7C6"/>
          <w:lang w:eastAsia="en-GB"/>
        </w:rPr>
        <w:t>referencedColumnName</w:t>
      </w:r>
      <w:proofErr w:type="spellEnd"/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 = </w:t>
      </w:r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proofErr w:type="spellStart"/>
      <w:r w:rsidRPr="00C6695C">
        <w:rPr>
          <w:rFonts w:ascii="Courier New" w:eastAsia="Times New Roman" w:hAnsi="Courier New" w:cs="Courier New"/>
          <w:color w:val="6A8759"/>
          <w:lang w:eastAsia="en-GB"/>
        </w:rPr>
        <w:t>id</w:t>
      </w:r>
      <w:proofErr w:type="spellEnd"/>
      <w:r w:rsidRPr="00C6695C">
        <w:rPr>
          <w:rFonts w:ascii="Courier New" w:eastAsia="Times New Roman" w:hAnsi="Courier New" w:cs="Courier New"/>
          <w:color w:val="6A8759"/>
          <w:lang w:eastAsia="en-GB"/>
        </w:rPr>
        <w:t>"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>))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br/>
      </w:r>
      <w:r w:rsidRPr="00C6695C">
        <w:rPr>
          <w:rFonts w:ascii="Courier New" w:eastAsia="Times New Roman" w:hAnsi="Courier New" w:cs="Courier New"/>
          <w:color w:val="CC7832"/>
          <w:lang w:eastAsia="en-GB"/>
        </w:rPr>
        <w:t xml:space="preserve">private </w:t>
      </w:r>
      <w:r w:rsidRPr="00C6695C">
        <w:rPr>
          <w:rFonts w:ascii="Courier New" w:eastAsia="Times New Roman" w:hAnsi="Courier New" w:cs="Courier New"/>
          <w:color w:val="A9B7C6"/>
          <w:lang w:eastAsia="en-GB"/>
        </w:rPr>
        <w:t xml:space="preserve">User </w:t>
      </w:r>
      <w:proofErr w:type="spellStart"/>
      <w:r w:rsidRPr="00C6695C">
        <w:rPr>
          <w:rFonts w:ascii="Courier New" w:eastAsia="Times New Roman" w:hAnsi="Courier New" w:cs="Courier New"/>
          <w:color w:val="9876AA"/>
          <w:lang w:eastAsia="en-GB"/>
        </w:rPr>
        <w:t>user</w:t>
      </w:r>
      <w:proofErr w:type="spellEnd"/>
      <w:r w:rsidRPr="00C6695C">
        <w:rPr>
          <w:rFonts w:ascii="Courier New" w:eastAsia="Times New Roman" w:hAnsi="Courier New" w:cs="Courier New"/>
          <w:color w:val="CC7832"/>
          <w:lang w:eastAsia="en-GB"/>
        </w:rPr>
        <w:t>;</w:t>
      </w:r>
    </w:p>
    <w:p w14:paraId="044E44E1" w14:textId="193204C8" w:rsidR="009C253E" w:rsidRDefault="009C253E" w:rsidP="00EA791C">
      <w:pPr>
        <w:spacing w:before="120"/>
      </w:pPr>
      <w:r w:rsidRPr="009C253E">
        <w:t xml:space="preserve">Der </w:t>
      </w:r>
      <w:proofErr w:type="spellStart"/>
      <w:r w:rsidRPr="009C253E">
        <w:t>Join</w:t>
      </w:r>
      <w:proofErr w:type="spellEnd"/>
      <w:r w:rsidRPr="009C253E">
        <w:t xml:space="preserve"> ist </w:t>
      </w:r>
      <w:proofErr w:type="spellStart"/>
      <w:r w:rsidRPr="009C253E">
        <w:t>unidirectional</w:t>
      </w:r>
      <w:proofErr w:type="spellEnd"/>
      <w:r w:rsidRPr="009C253E">
        <w:t>,</w:t>
      </w:r>
      <w:r>
        <w:t xml:space="preserve"> also kann man von </w:t>
      </w:r>
      <w:proofErr w:type="spellStart"/>
      <w:r>
        <w:t>MyListEntry</w:t>
      </w:r>
      <w:proofErr w:type="spellEnd"/>
      <w:r>
        <w:t xml:space="preserve"> direkt auf den User zugreifen, aber nicht vom User auf seine </w:t>
      </w:r>
      <w:proofErr w:type="spellStart"/>
      <w:r>
        <w:t>MyListEntrys</w:t>
      </w:r>
      <w:proofErr w:type="spellEnd"/>
      <w:r>
        <w:t>.</w:t>
      </w:r>
    </w:p>
    <w:p w14:paraId="2EEE2D05" w14:textId="77777777" w:rsidR="0055759B" w:rsidRDefault="0055759B" w:rsidP="00EA791C">
      <w:pPr>
        <w:spacing w:before="120"/>
      </w:pPr>
    </w:p>
    <w:p w14:paraId="7675D9F1" w14:textId="0241F3C9" w:rsidR="00D60665" w:rsidRDefault="00D60665" w:rsidP="00D60665">
      <w:pPr>
        <w:pStyle w:val="berschrift3"/>
      </w:pPr>
      <w:r>
        <w:lastRenderedPageBreak/>
        <w:t>Controller: MyListEntryController.java</w:t>
      </w:r>
    </w:p>
    <w:p w14:paraId="373206C4" w14:textId="4DB9926C" w:rsidR="0055759B" w:rsidRDefault="00BF000C" w:rsidP="0055759B">
      <w:r>
        <w:t>Im Controller werden die Endpoints definiert. Wir haben die Endpoints «/</w:t>
      </w:r>
      <w:proofErr w:type="spellStart"/>
      <w:r>
        <w:t>api</w:t>
      </w:r>
      <w:proofErr w:type="spellEnd"/>
      <w:r>
        <w:t>/</w:t>
      </w:r>
      <w:proofErr w:type="spellStart"/>
      <w:r>
        <w:t>myListEntry</w:t>
      </w:r>
      <w:proofErr w:type="spellEnd"/>
      <w:r>
        <w:t>» und «/</w:t>
      </w:r>
      <w:proofErr w:type="spellStart"/>
      <w:r>
        <w:t>api</w:t>
      </w:r>
      <w:proofErr w:type="spellEnd"/>
      <w:r>
        <w:t>/</w:t>
      </w:r>
      <w:proofErr w:type="spellStart"/>
      <w:r>
        <w:t>myListEntry</w:t>
      </w:r>
      <w:proofErr w:type="spellEnd"/>
      <w:r>
        <w:t>/{</w:t>
      </w:r>
      <w:proofErr w:type="spellStart"/>
      <w:r>
        <w:t>id</w:t>
      </w:r>
      <w:proofErr w:type="spellEnd"/>
      <w:r>
        <w:t xml:space="preserve">}» erstellt. Es gibt eine CREATE Methode, um ein </w:t>
      </w:r>
      <w:proofErr w:type="spellStart"/>
      <w:r>
        <w:t>MyListEntry</w:t>
      </w:r>
      <w:proofErr w:type="spellEnd"/>
      <w:r>
        <w:t xml:space="preserve"> zu erstellen, zwei GET Methoden, um alle oder ein bestimmtes </w:t>
      </w:r>
      <w:proofErr w:type="spellStart"/>
      <w:r>
        <w:t>MyListEntry</w:t>
      </w:r>
      <w:proofErr w:type="spellEnd"/>
      <w:r>
        <w:t xml:space="preserve"> zu bekommen, eine DELETE Methode, um ein </w:t>
      </w:r>
      <w:proofErr w:type="spellStart"/>
      <w:r>
        <w:t>MyListEntry</w:t>
      </w:r>
      <w:proofErr w:type="spellEnd"/>
      <w:r>
        <w:t xml:space="preserve"> zu löschen und eine PUT Methode, um ein </w:t>
      </w:r>
      <w:proofErr w:type="spellStart"/>
      <w:r>
        <w:t>MyListEntry</w:t>
      </w:r>
      <w:proofErr w:type="spellEnd"/>
      <w:r>
        <w:t xml:space="preserve"> zu überschreiben.</w:t>
      </w:r>
    </w:p>
    <w:p w14:paraId="4F9A4D61" w14:textId="555DF1A7" w:rsidR="00BF000C" w:rsidRDefault="00BF000C" w:rsidP="0055759B">
      <w:r>
        <w:t xml:space="preserve">Später haben wir noch einen </w:t>
      </w:r>
      <w:proofErr w:type="spellStart"/>
      <w:r>
        <w:t>Endpoint</w:t>
      </w:r>
      <w:proofErr w:type="spellEnd"/>
      <w:r>
        <w:t xml:space="preserve"> erstellt, welcher die </w:t>
      </w:r>
      <w:proofErr w:type="spellStart"/>
      <w:r>
        <w:t>MyListEntries</w:t>
      </w:r>
      <w:proofErr w:type="spellEnd"/>
      <w:r>
        <w:t xml:space="preserve"> nach User filtert und nach Wichtigkeit sortiert.</w:t>
      </w:r>
      <w:r w:rsidR="003018EE">
        <w:t xml:space="preserve"> </w:t>
      </w:r>
    </w:p>
    <w:p w14:paraId="4B8183C1" w14:textId="77777777" w:rsidR="003018EE" w:rsidRPr="003018EE" w:rsidRDefault="003018EE" w:rsidP="003018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</w:pPr>
      <w:r w:rsidRPr="003018EE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@GetMapping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3018EE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>"/{username}"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public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&lt;Collection&lt;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MyListEntry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 xml:space="preserve">&gt;&gt; </w:t>
      </w:r>
      <w:proofErr w:type="spellStart"/>
      <w:r w:rsidRPr="003018EE">
        <w:rPr>
          <w:rFonts w:ascii="Courier New" w:eastAsia="Times New Roman" w:hAnsi="Courier New" w:cs="Courier New"/>
          <w:color w:val="FFC66D"/>
          <w:sz w:val="16"/>
          <w:szCs w:val="16"/>
          <w:lang w:val="en-GB" w:eastAsia="en-GB"/>
        </w:rPr>
        <w:t>findAllByUser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3018EE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 xml:space="preserve">@PathVariable 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String username) {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  <w:t xml:space="preserve">    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return new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&lt;&gt;(</w:t>
      </w:r>
      <w:proofErr w:type="spellStart"/>
      <w:r w:rsidRPr="003018EE">
        <w:rPr>
          <w:rFonts w:ascii="Courier New" w:eastAsia="Times New Roman" w:hAnsi="Courier New" w:cs="Courier New"/>
          <w:color w:val="9876AA"/>
          <w:sz w:val="16"/>
          <w:szCs w:val="16"/>
          <w:lang w:val="en-GB" w:eastAsia="en-GB"/>
        </w:rPr>
        <w:t>myListEntryService</w:t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.findAllByUser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(username)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, </w:t>
      </w:r>
      <w:proofErr w:type="spellStart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HttpStatus.</w:t>
      </w:r>
      <w:r w:rsidRPr="003018E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GB" w:eastAsia="en-GB"/>
        </w:rPr>
        <w:t>OK</w:t>
      </w:r>
      <w:proofErr w:type="spellEnd"/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>;</w:t>
      </w:r>
      <w:r w:rsidRPr="003018EE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br/>
      </w:r>
      <w:r w:rsidRPr="003018EE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}</w:t>
      </w:r>
    </w:p>
    <w:p w14:paraId="100C7108" w14:textId="5260A407" w:rsidR="003018EE" w:rsidRDefault="003018EE" w:rsidP="003018EE">
      <w:pPr>
        <w:spacing w:before="120"/>
      </w:pPr>
      <w:r w:rsidRPr="003018EE">
        <w:t>Die Logik geschieht nicht im C</w:t>
      </w:r>
      <w:r>
        <w:t>ontroller, sondern im Service. Deshalb gibt es hier nicht viel zu sehen.</w:t>
      </w:r>
      <w:r w:rsidR="00DE3210">
        <w:t xml:space="preserve"> In diesem Fall habe ich </w:t>
      </w:r>
      <w:r w:rsidR="003D1FEE">
        <w:t>noch einen Custom Query im Repository geschrieben.</w:t>
      </w:r>
    </w:p>
    <w:p w14:paraId="6BE8ED17" w14:textId="1A20AF3A" w:rsidR="00C6695C" w:rsidRDefault="009B66AD" w:rsidP="003018EE">
      <w:pPr>
        <w:spacing w:before="120"/>
      </w:pPr>
      <w:r>
        <w:t xml:space="preserve">Wir haben auch noch einen </w:t>
      </w:r>
      <w:proofErr w:type="spellStart"/>
      <w:r>
        <w:t>Endpoint</w:t>
      </w:r>
      <w:proofErr w:type="spellEnd"/>
      <w:r>
        <w:t xml:space="preserve"> erstellt</w:t>
      </w:r>
      <w:r w:rsidR="00C6695C">
        <w:t xml:space="preserve">, welcher alle </w:t>
      </w:r>
      <w:proofErr w:type="spellStart"/>
      <w:r w:rsidR="00C6695C">
        <w:t>MyListEntrys</w:t>
      </w:r>
      <w:proofErr w:type="spellEnd"/>
      <w:r w:rsidR="00C6695C">
        <w:t xml:space="preserve"> in Seiten aufteilt. Jede Seite ist 5 </w:t>
      </w:r>
      <w:proofErr w:type="spellStart"/>
      <w:r w:rsidR="00C6695C">
        <w:t>Entrys</w:t>
      </w:r>
      <w:proofErr w:type="spellEnd"/>
      <w:r w:rsidR="00C6695C">
        <w:t xml:space="preserve"> lang und man kann die Seitenzahl in der URL angeben.</w:t>
      </w:r>
    </w:p>
    <w:p w14:paraId="4E3F37A2" w14:textId="77777777" w:rsidR="00AA51E0" w:rsidRPr="00AA51E0" w:rsidRDefault="00AA51E0" w:rsidP="00AA51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</w:pPr>
      <w:r w:rsidRPr="00AA51E0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@Operation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 xml:space="preserve">(summary = </w:t>
      </w:r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 xml:space="preserve">"Get all </w:t>
      </w:r>
      <w:proofErr w:type="spellStart"/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>MyListEntries</w:t>
      </w:r>
      <w:proofErr w:type="spellEnd"/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 xml:space="preserve"> pageable"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</w:r>
      <w:r w:rsidRPr="00AA51E0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>@GetMapping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AA51E0">
        <w:rPr>
          <w:rFonts w:ascii="Courier New" w:eastAsia="Times New Roman" w:hAnsi="Courier New" w:cs="Courier New"/>
          <w:color w:val="6A8759"/>
          <w:sz w:val="16"/>
          <w:szCs w:val="16"/>
          <w:lang w:val="en-GB" w:eastAsia="en-GB"/>
        </w:rPr>
        <w:t>"/page/{page}"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public 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&lt;Collection&lt;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MyListEntry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 xml:space="preserve">&gt;&gt; </w:t>
      </w:r>
      <w:proofErr w:type="spellStart"/>
      <w:r w:rsidRPr="00AA51E0">
        <w:rPr>
          <w:rFonts w:ascii="Courier New" w:eastAsia="Times New Roman" w:hAnsi="Courier New" w:cs="Courier New"/>
          <w:color w:val="FFC66D"/>
          <w:sz w:val="16"/>
          <w:szCs w:val="16"/>
          <w:lang w:val="en-GB" w:eastAsia="en-GB"/>
        </w:rPr>
        <w:t>findAllPageable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</w:t>
      </w:r>
      <w:r w:rsidRPr="00AA51E0">
        <w:rPr>
          <w:rFonts w:ascii="Courier New" w:eastAsia="Times New Roman" w:hAnsi="Courier New" w:cs="Courier New"/>
          <w:color w:val="BBB529"/>
          <w:sz w:val="16"/>
          <w:szCs w:val="16"/>
          <w:lang w:val="en-GB" w:eastAsia="en-GB"/>
        </w:rPr>
        <w:t xml:space="preserve">@PathVariable 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int 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page) {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br/>
        <w:t xml:space="preserve">    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return new 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ResponseEntity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&lt;&gt;(</w:t>
      </w:r>
      <w:proofErr w:type="spellStart"/>
      <w:r w:rsidRPr="00AA51E0">
        <w:rPr>
          <w:rFonts w:ascii="Courier New" w:eastAsia="Times New Roman" w:hAnsi="Courier New" w:cs="Courier New"/>
          <w:color w:val="9876AA"/>
          <w:sz w:val="16"/>
          <w:szCs w:val="16"/>
          <w:lang w:val="en-GB" w:eastAsia="en-GB"/>
        </w:rPr>
        <w:t>myListEntryService</w:t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.findAllPageable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(page)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 xml:space="preserve">, </w:t>
      </w:r>
      <w:proofErr w:type="spellStart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HttpStatus.</w:t>
      </w:r>
      <w:r w:rsidRPr="00AA51E0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GB" w:eastAsia="en-GB"/>
        </w:rPr>
        <w:t>OK</w:t>
      </w:r>
      <w:proofErr w:type="spellEnd"/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)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t>;</w:t>
      </w:r>
      <w:r w:rsidRPr="00AA51E0">
        <w:rPr>
          <w:rFonts w:ascii="Courier New" w:eastAsia="Times New Roman" w:hAnsi="Courier New" w:cs="Courier New"/>
          <w:color w:val="CC7832"/>
          <w:sz w:val="16"/>
          <w:szCs w:val="16"/>
          <w:lang w:val="en-GB" w:eastAsia="en-GB"/>
        </w:rPr>
        <w:br/>
      </w:r>
      <w:r w:rsidRPr="00AA51E0">
        <w:rPr>
          <w:rFonts w:ascii="Courier New" w:eastAsia="Times New Roman" w:hAnsi="Courier New" w:cs="Courier New"/>
          <w:color w:val="A9B7C6"/>
          <w:sz w:val="16"/>
          <w:szCs w:val="16"/>
          <w:lang w:val="en-GB" w:eastAsia="en-GB"/>
        </w:rPr>
        <w:t>}</w:t>
      </w:r>
    </w:p>
    <w:p w14:paraId="72EEFE36" w14:textId="56C6AA0F" w:rsidR="00AA51E0" w:rsidRDefault="00AA51E0" w:rsidP="003018EE">
      <w:pPr>
        <w:spacing w:before="120"/>
      </w:pPr>
      <w:r w:rsidRPr="00AA51E0">
        <w:t>Auch hier befindet sich die L</w:t>
      </w:r>
      <w:r>
        <w:t>ogik im Service, weshalb die Methode nur eine einzige Zeile enthält.</w:t>
      </w:r>
    </w:p>
    <w:p w14:paraId="1E76EFAC" w14:textId="37DE0E09" w:rsidR="00C66D0D" w:rsidRDefault="00C66D0D" w:rsidP="00C66D0D">
      <w:pPr>
        <w:pStyle w:val="berschrift3"/>
      </w:pPr>
      <w:r>
        <w:t xml:space="preserve">Service: MyListEntryServiceImpl.java &amp; </w:t>
      </w:r>
      <w:proofErr w:type="spellStart"/>
      <w:r>
        <w:t>MyListEntryService.Java</w:t>
      </w:r>
      <w:proofErr w:type="spellEnd"/>
    </w:p>
    <w:p w14:paraId="5CCD36D3" w14:textId="1A1B1974" w:rsidR="00C66D0D" w:rsidRDefault="00C66D0D" w:rsidP="00C66D0D">
      <w:r>
        <w:t>Für einen Service erstellt man jeweils ein Interface und die eigentliche Implementation. Unser Interface sieht so aus:</w:t>
      </w:r>
    </w:p>
    <w:p w14:paraId="1EF54DF4" w14:textId="77777777" w:rsidR="00C66D0D" w:rsidRPr="00C66D0D" w:rsidRDefault="00C66D0D" w:rsidP="00C66D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interface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MyListEntryService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{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findAllPageable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MyListEntryDTO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findAllDTO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findById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(UUID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createMyListEntry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void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deleteMyListEntry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(UUID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putMyListEntry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UUID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id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findAllByUser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(String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username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saveMyListEntry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66D0D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66D0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53E7132F" w14:textId="7D9AE515" w:rsidR="00C66D0D" w:rsidRDefault="00D507A1" w:rsidP="00D507A1">
      <w:pPr>
        <w:spacing w:before="120"/>
      </w:pPr>
      <w:r>
        <w:t xml:space="preserve">Hier ist beispielsweise die Implementation der </w:t>
      </w:r>
      <w:proofErr w:type="spellStart"/>
      <w:r w:rsidRPr="006419C9">
        <w:rPr>
          <w:rFonts w:ascii="Courier New" w:hAnsi="Courier New" w:cs="Courier New"/>
          <w:b/>
          <w:bCs/>
          <w:color w:val="FFC000"/>
        </w:rPr>
        <w:t>findAllPageable</w:t>
      </w:r>
      <w:proofErr w:type="spellEnd"/>
      <w:r w:rsidRPr="006419C9">
        <w:rPr>
          <w:rFonts w:ascii="Courier New" w:hAnsi="Courier New" w:cs="Courier New"/>
          <w:b/>
          <w:bCs/>
        </w:rPr>
        <w:t xml:space="preserve">() </w:t>
      </w:r>
      <w:r>
        <w:t>Methode. Als Argument gibt man die Seitenzahl mit. Die Länge der Seite ist immer 5.</w:t>
      </w:r>
    </w:p>
    <w:p w14:paraId="74735AAD" w14:textId="77777777" w:rsidR="00D507A1" w:rsidRPr="00D507A1" w:rsidRDefault="00D507A1" w:rsidP="00D507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507A1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D507A1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</w:r>
      <w:proofErr w:type="spellStart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MyListEntry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D507A1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findAllPageable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PageRequest.</w:t>
      </w:r>
      <w:r w:rsidRPr="00D507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of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7A1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Sort.</w:t>
      </w:r>
      <w:r w:rsidRPr="00D507A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by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507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D507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erstellungsdatum</w:t>
      </w:r>
      <w:proofErr w:type="spellEnd"/>
      <w:r w:rsidRPr="00D507A1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proofErr w:type="spellEnd"/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507A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myListEntryRepository</w:t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.findAll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pageable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proofErr w:type="spellStart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getContent</w:t>
      </w:r>
      <w:proofErr w:type="spellEnd"/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D507A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D507A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22CFD8E1" w14:textId="04B9B90D" w:rsidR="00056B15" w:rsidRDefault="005C663C" w:rsidP="00D507A1">
      <w:pPr>
        <w:spacing w:before="120"/>
      </w:pPr>
      <w:r>
        <w:t xml:space="preserve">Die </w:t>
      </w:r>
      <w:proofErr w:type="spellStart"/>
      <w:r>
        <w:t>Entrys</w:t>
      </w:r>
      <w:proofErr w:type="spellEnd"/>
      <w:r>
        <w:t xml:space="preserve"> werden nach Erstellungsdatum sortiert. Somit wird das älteste </w:t>
      </w:r>
      <w:proofErr w:type="spellStart"/>
      <w:r>
        <w:t>MyListEntry</w:t>
      </w:r>
      <w:proofErr w:type="spellEnd"/>
      <w:r>
        <w:t xml:space="preserve"> als erstes angezeigt.</w:t>
      </w:r>
    </w:p>
    <w:p w14:paraId="63FCDF18" w14:textId="77777777" w:rsidR="00056B15" w:rsidRDefault="00056B15">
      <w:pPr>
        <w:spacing w:after="200" w:line="276" w:lineRule="auto"/>
        <w:jc w:val="left"/>
      </w:pPr>
      <w:r>
        <w:br w:type="page"/>
      </w:r>
    </w:p>
    <w:p w14:paraId="5917E504" w14:textId="20E0E728" w:rsidR="00D507A1" w:rsidRDefault="00056B15" w:rsidP="00056B15">
      <w:pPr>
        <w:pStyle w:val="berschrift3"/>
      </w:pPr>
      <w:r>
        <w:lastRenderedPageBreak/>
        <w:t>Repository: MyListEntryRepository.java</w:t>
      </w:r>
    </w:p>
    <w:p w14:paraId="6F10B86E" w14:textId="2D583BC4" w:rsidR="00056B15" w:rsidRDefault="00056B15" w:rsidP="00056B15">
      <w:r w:rsidRPr="00472790">
        <w:t xml:space="preserve">Unser Repository erbt vom JPA Repository. </w:t>
      </w:r>
      <w:r w:rsidRPr="00056B15">
        <w:t>Dieses enthält bereits die CRUD M</w:t>
      </w:r>
      <w:r>
        <w:t xml:space="preserve">ethoden (Create, Read, Update, Delete). Wenn man trotzdem eigene </w:t>
      </w:r>
      <w:proofErr w:type="spellStart"/>
      <w:r>
        <w:t>Querys</w:t>
      </w:r>
      <w:proofErr w:type="spellEnd"/>
      <w:r>
        <w:t xml:space="preserve"> schreiben möchte, kann man diese dort schreiben.</w:t>
      </w:r>
    </w:p>
    <w:p w14:paraId="49DC58EB" w14:textId="77777777" w:rsidR="00056B15" w:rsidRPr="00056B15" w:rsidRDefault="00056B15" w:rsidP="00056B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</w:pP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t>@Repository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br/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 xml:space="preserve">public interface 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MyListEntryRepository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 xml:space="preserve"> </w:t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 xml:space="preserve">extends 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JpaRepository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&lt;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MyListEntry</w:t>
      </w:r>
      <w:proofErr w:type="spellEnd"/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 xml:space="preserve">, 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UUID&gt; {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br/>
        <w:t xml:space="preserve">    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t>@Modifying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br/>
        <w:t xml:space="preserve">    @Query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(</w:t>
      </w:r>
      <w:r w:rsidRPr="00056B15">
        <w:rPr>
          <w:rFonts w:ascii="Courier New" w:eastAsia="Times New Roman" w:hAnsi="Courier New" w:cs="Courier New"/>
          <w:color w:val="6A8759"/>
          <w:sz w:val="17"/>
          <w:szCs w:val="17"/>
          <w:lang w:val="en-GB" w:eastAsia="en-GB"/>
        </w:rPr>
        <w:t>"</w:t>
      </w:r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 xml:space="preserve">SELECT m FROM </w:t>
      </w:r>
      <w:proofErr w:type="spellStart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>mylistentry</w:t>
      </w:r>
      <w:proofErr w:type="spellEnd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 xml:space="preserve"> m WHERE m.user.id = :</w:t>
      </w:r>
      <w:proofErr w:type="spellStart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>userId</w:t>
      </w:r>
      <w:proofErr w:type="spellEnd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 xml:space="preserve"> ORDER BY </w:t>
      </w:r>
      <w:proofErr w:type="spellStart"/>
      <w:r w:rsidRPr="00056B15">
        <w:rPr>
          <w:rFonts w:ascii="Courier New" w:eastAsia="Times New Roman" w:hAnsi="Courier New" w:cs="Courier New"/>
          <w:color w:val="6A8759"/>
          <w:sz w:val="17"/>
          <w:szCs w:val="17"/>
          <w:shd w:val="clear" w:color="auto" w:fill="364135"/>
          <w:lang w:val="en-GB" w:eastAsia="en-GB"/>
        </w:rPr>
        <w:t>m.wichtigkeit</w:t>
      </w:r>
      <w:proofErr w:type="spellEnd"/>
      <w:r w:rsidRPr="00056B15">
        <w:rPr>
          <w:rFonts w:ascii="Courier New" w:eastAsia="Times New Roman" w:hAnsi="Courier New" w:cs="Courier New"/>
          <w:color w:val="6A8759"/>
          <w:sz w:val="17"/>
          <w:szCs w:val="17"/>
          <w:lang w:val="en-GB" w:eastAsia="en-GB"/>
        </w:rPr>
        <w:t>"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)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br/>
        <w:t xml:space="preserve">    List&lt;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MyListEntry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 xml:space="preserve">&gt; </w:t>
      </w:r>
      <w:proofErr w:type="spellStart"/>
      <w:r w:rsidRPr="00056B15">
        <w:rPr>
          <w:rFonts w:ascii="Courier New" w:eastAsia="Times New Roman" w:hAnsi="Courier New" w:cs="Courier New"/>
          <w:color w:val="FFC66D"/>
          <w:sz w:val="17"/>
          <w:szCs w:val="17"/>
          <w:lang w:val="en-GB" w:eastAsia="en-GB"/>
        </w:rPr>
        <w:t>findAllByUser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(</w:t>
      </w:r>
      <w:r w:rsidRPr="00056B15">
        <w:rPr>
          <w:rFonts w:ascii="Courier New" w:eastAsia="Times New Roman" w:hAnsi="Courier New" w:cs="Courier New"/>
          <w:color w:val="BBB529"/>
          <w:sz w:val="17"/>
          <w:szCs w:val="17"/>
          <w:lang w:val="en-GB" w:eastAsia="en-GB"/>
        </w:rPr>
        <w:t>@Param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(</w:t>
      </w:r>
      <w:r w:rsidRPr="00056B15">
        <w:rPr>
          <w:rFonts w:ascii="Courier New" w:eastAsia="Times New Roman" w:hAnsi="Courier New" w:cs="Courier New"/>
          <w:color w:val="6A8759"/>
          <w:sz w:val="17"/>
          <w:szCs w:val="17"/>
          <w:lang w:val="en-GB" w:eastAsia="en-GB"/>
        </w:rPr>
        <w:t>"userId"</w:t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 xml:space="preserve">) UUID </w:t>
      </w:r>
      <w:proofErr w:type="spellStart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userId</w:t>
      </w:r>
      <w:proofErr w:type="spellEnd"/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)</w:t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t>;</w:t>
      </w:r>
      <w:r w:rsidRPr="00056B15">
        <w:rPr>
          <w:rFonts w:ascii="Courier New" w:eastAsia="Times New Roman" w:hAnsi="Courier New" w:cs="Courier New"/>
          <w:color w:val="CC7832"/>
          <w:sz w:val="17"/>
          <w:szCs w:val="17"/>
          <w:lang w:val="en-GB" w:eastAsia="en-GB"/>
        </w:rPr>
        <w:br/>
      </w:r>
      <w:r w:rsidRPr="00056B15">
        <w:rPr>
          <w:rFonts w:ascii="Courier New" w:eastAsia="Times New Roman" w:hAnsi="Courier New" w:cs="Courier New"/>
          <w:color w:val="A9B7C6"/>
          <w:sz w:val="17"/>
          <w:szCs w:val="17"/>
          <w:lang w:val="en-GB" w:eastAsia="en-GB"/>
        </w:rPr>
        <w:t>}</w:t>
      </w:r>
    </w:p>
    <w:p w14:paraId="2CF99B88" w14:textId="0378CD4B" w:rsidR="00056B15" w:rsidRDefault="00056B15" w:rsidP="00056B15">
      <w:pPr>
        <w:spacing w:before="120"/>
      </w:pPr>
      <w:r w:rsidRPr="00056B15">
        <w:t xml:space="preserve">Wir haben einen </w:t>
      </w:r>
      <w:proofErr w:type="spellStart"/>
      <w:r w:rsidRPr="00056B15">
        <w:t>custom</w:t>
      </w:r>
      <w:proofErr w:type="spellEnd"/>
      <w:r w:rsidRPr="00056B15">
        <w:t xml:space="preserve"> Query g</w:t>
      </w:r>
      <w:r>
        <w:t xml:space="preserve">eschrieben, um alle </w:t>
      </w:r>
      <w:proofErr w:type="spellStart"/>
      <w:r>
        <w:t>MyListEntrys</w:t>
      </w:r>
      <w:proofErr w:type="spellEnd"/>
      <w:r>
        <w:t xml:space="preserve"> von einem bestimmten Benutzer zu bekommen. Die </w:t>
      </w:r>
      <w:proofErr w:type="spellStart"/>
      <w:r>
        <w:t>MyListEntrys</w:t>
      </w:r>
      <w:proofErr w:type="spellEnd"/>
      <w:r>
        <w:t xml:space="preserve"> werden nach Wichtigkeit sortiert.</w:t>
      </w:r>
    </w:p>
    <w:p w14:paraId="4C686779" w14:textId="72C296C7" w:rsidR="00056B15" w:rsidRDefault="00056B15" w:rsidP="00056B15">
      <w:pPr>
        <w:pStyle w:val="berschrift2"/>
      </w:pPr>
      <w:bookmarkStart w:id="41" w:name="_Toc96695577"/>
      <w:proofErr w:type="spellStart"/>
      <w:r>
        <w:t>Logging</w:t>
      </w:r>
      <w:bookmarkEnd w:id="41"/>
      <w:proofErr w:type="spellEnd"/>
    </w:p>
    <w:p w14:paraId="2E1F51EC" w14:textId="6A894D17" w:rsidR="00056B15" w:rsidRDefault="00056B15" w:rsidP="00056B15">
      <w:r>
        <w:t xml:space="preserve">Wir loggen alle Änderungen in der Datenbank. Bei den GET Methoden wird nichts geloggt, da wir finden, dass es nicht so wichtig ist. Wenn beispielsweise ein </w:t>
      </w:r>
      <w:r w:rsidR="00E0215E">
        <w:t>Fehler,</w:t>
      </w:r>
      <w:r>
        <w:t xml:space="preserve"> während dem Erstellen eines </w:t>
      </w:r>
      <w:proofErr w:type="spellStart"/>
      <w:r>
        <w:t>MyListEntrys</w:t>
      </w:r>
      <w:proofErr w:type="spellEnd"/>
      <w:r>
        <w:t xml:space="preserve"> auftreten würde, könnte man in den Logs trotzdem nachverfolgen, dass jemand ein </w:t>
      </w:r>
      <w:proofErr w:type="spellStart"/>
      <w:r>
        <w:t>MyListEntry</w:t>
      </w:r>
      <w:proofErr w:type="spellEnd"/>
      <w:r>
        <w:t xml:space="preserve"> erstellen wollte.</w:t>
      </w:r>
    </w:p>
    <w:p w14:paraId="2B6DD4E5" w14:textId="5750471D" w:rsidR="004404A0" w:rsidRDefault="00E0215E" w:rsidP="00056B15">
      <w:r>
        <w:t xml:space="preserve">Das </w:t>
      </w:r>
      <w:proofErr w:type="spellStart"/>
      <w:r>
        <w:t>Logging</w:t>
      </w:r>
      <w:proofErr w:type="spellEnd"/>
      <w:r>
        <w:t xml:space="preserve"> geschieht im Service, da wir unsere Controller so kompakt wie möglich haben wollen.</w:t>
      </w:r>
      <w:r w:rsidR="004404A0">
        <w:t xml:space="preserve"> Um zu loggen haben wir über unserem Service die Annotation </w:t>
      </w:r>
      <w:r w:rsidR="004404A0" w:rsidRPr="00981F46">
        <w:rPr>
          <w:rFonts w:ascii="Courier New" w:hAnsi="Courier New" w:cs="Courier New"/>
          <w:b/>
          <w:bCs/>
          <w:color w:val="FFC000"/>
        </w:rPr>
        <w:t>@Log4j2</w:t>
      </w:r>
      <w:r w:rsidR="004404A0">
        <w:t xml:space="preserve"> hinzugefügt.</w:t>
      </w:r>
      <w:r w:rsidR="00981F46">
        <w:t xml:space="preserve"> Somit hat man das Objekt «log», womit man loggen kann.</w:t>
      </w:r>
    </w:p>
    <w:p w14:paraId="259C24BE" w14:textId="77777777" w:rsidR="00981F46" w:rsidRPr="00981F46" w:rsidRDefault="00981F46" w:rsidP="00981F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</w:pPr>
      <w:r w:rsidRPr="00981F46">
        <w:rPr>
          <w:rFonts w:ascii="Courier New" w:eastAsia="Times New Roman" w:hAnsi="Courier New" w:cs="Courier New"/>
          <w:color w:val="BBB529"/>
          <w:sz w:val="28"/>
          <w:szCs w:val="28"/>
          <w:lang w:val="en-GB" w:eastAsia="en-GB"/>
        </w:rPr>
        <w:t>@Override</w:t>
      </w:r>
      <w:r w:rsidRPr="00981F46">
        <w:rPr>
          <w:rFonts w:ascii="Courier New" w:eastAsia="Times New Roman" w:hAnsi="Courier New" w:cs="Courier New"/>
          <w:color w:val="BBB529"/>
          <w:sz w:val="28"/>
          <w:szCs w:val="28"/>
          <w:lang w:val="en-GB" w:eastAsia="en-GB"/>
        </w:rPr>
        <w:br/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 xml:space="preserve">public void </w:t>
      </w:r>
      <w:proofErr w:type="spellStart"/>
      <w:r w:rsidRPr="00981F46">
        <w:rPr>
          <w:rFonts w:ascii="Courier New" w:eastAsia="Times New Roman" w:hAnsi="Courier New" w:cs="Courier New"/>
          <w:color w:val="FFC66D"/>
          <w:sz w:val="28"/>
          <w:szCs w:val="28"/>
          <w:lang w:val="en-GB" w:eastAsia="en-GB"/>
        </w:rPr>
        <w:t>deleteMyListEntry</w:t>
      </w:r>
      <w:proofErr w:type="spellEnd"/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(UUID id) {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br/>
        <w:t xml:space="preserve">    </w:t>
      </w:r>
      <w:r w:rsidRPr="00981F46">
        <w:rPr>
          <w:rFonts w:ascii="Courier New" w:eastAsia="Times New Roman" w:hAnsi="Courier New" w:cs="Courier New"/>
          <w:i/>
          <w:iCs/>
          <w:color w:val="9876AA"/>
          <w:sz w:val="28"/>
          <w:szCs w:val="28"/>
          <w:lang w:val="en-GB" w:eastAsia="en-GB"/>
        </w:rPr>
        <w:t>log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.info(</w:t>
      </w:r>
      <w:r w:rsidRPr="00981F46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 xml:space="preserve">"Delete </w:t>
      </w:r>
      <w:proofErr w:type="spellStart"/>
      <w:r w:rsidRPr="00981F46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>MyListEntry</w:t>
      </w:r>
      <w:proofErr w:type="spellEnd"/>
      <w:r w:rsidRPr="00981F46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 xml:space="preserve"> with ID " 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+ id)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;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br/>
        <w:t xml:space="preserve">    </w:t>
      </w:r>
      <w:proofErr w:type="spellStart"/>
      <w:r w:rsidRPr="00981F46">
        <w:rPr>
          <w:rFonts w:ascii="Courier New" w:eastAsia="Times New Roman" w:hAnsi="Courier New" w:cs="Courier New"/>
          <w:color w:val="9876AA"/>
          <w:sz w:val="28"/>
          <w:szCs w:val="28"/>
          <w:lang w:val="en-GB" w:eastAsia="en-GB"/>
        </w:rPr>
        <w:t>myListEntryRepository</w:t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.deleteById</w:t>
      </w:r>
      <w:proofErr w:type="spellEnd"/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(id)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;</w:t>
      </w:r>
      <w:r w:rsidRPr="00981F46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br/>
      </w:r>
      <w:r w:rsidRPr="00981F46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}</w:t>
      </w:r>
    </w:p>
    <w:p w14:paraId="45382588" w14:textId="238D7585" w:rsidR="00E0215E" w:rsidRDefault="00981F46" w:rsidP="00981F46">
      <w:pPr>
        <w:spacing w:before="120"/>
      </w:pPr>
      <w:r w:rsidRPr="00981F46">
        <w:t xml:space="preserve">Hier wird im Service geloggt, </w:t>
      </w:r>
      <w:r>
        <w:t xml:space="preserve">dass ein </w:t>
      </w:r>
      <w:proofErr w:type="spellStart"/>
      <w:r>
        <w:t>MyListEntry</w:t>
      </w:r>
      <w:proofErr w:type="spellEnd"/>
      <w:r>
        <w:t xml:space="preserve"> gelöscht wurde. In</w:t>
      </w:r>
      <w:r w:rsidR="00C0694E">
        <w:t xml:space="preserve"> den </w:t>
      </w:r>
      <w:proofErr w:type="spellStart"/>
      <w:r w:rsidR="00C0694E">
        <w:t>application.properties</w:t>
      </w:r>
      <w:proofErr w:type="spellEnd"/>
      <w:r w:rsidR="00C0694E">
        <w:t xml:space="preserve"> mussten wir den Pfad des Log Ordners definieren.</w:t>
      </w:r>
    </w:p>
    <w:p w14:paraId="2D0DBC4E" w14:textId="77777777" w:rsidR="00C0694E" w:rsidRPr="00C0694E" w:rsidRDefault="00C0694E" w:rsidP="00C069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</w:pPr>
      <w:proofErr w:type="spellStart"/>
      <w:r w:rsidRPr="00C0694E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logging.file.path</w:t>
      </w:r>
      <w:proofErr w:type="spellEnd"/>
      <w:r w:rsidRPr="00C0694E">
        <w:rPr>
          <w:rFonts w:ascii="Courier New" w:eastAsia="Times New Roman" w:hAnsi="Courier New" w:cs="Courier New"/>
          <w:color w:val="808080"/>
          <w:sz w:val="28"/>
          <w:szCs w:val="28"/>
          <w:lang w:val="en-GB" w:eastAsia="en-GB"/>
        </w:rPr>
        <w:t>=</w:t>
      </w:r>
      <w:r w:rsidRPr="00C0694E">
        <w:rPr>
          <w:rFonts w:ascii="Courier New" w:eastAsia="Times New Roman" w:hAnsi="Courier New" w:cs="Courier New"/>
          <w:color w:val="6A8759"/>
          <w:sz w:val="28"/>
          <w:szCs w:val="28"/>
          <w:lang w:val="en-GB" w:eastAsia="en-GB"/>
        </w:rPr>
        <w:t>logs</w:t>
      </w:r>
    </w:p>
    <w:p w14:paraId="04E243EA" w14:textId="791EDE3B" w:rsidR="00C0694E" w:rsidRDefault="00203E6E" w:rsidP="00203E6E">
      <w:pPr>
        <w:pStyle w:val="berschrift2"/>
      </w:pPr>
      <w:r>
        <w:t>Encoding</w:t>
      </w:r>
    </w:p>
    <w:p w14:paraId="3040680F" w14:textId="1B808878" w:rsidR="00203E6E" w:rsidRDefault="00203E6E" w:rsidP="00203E6E">
      <w:r>
        <w:t xml:space="preserve">Zu Beginn wurden alle Passwörter unverschlüsselt in der Datenbank gespeichert. Um das Programm etwas sicherer zu machen, haben wir </w:t>
      </w:r>
      <w:r w:rsidR="00DE0254">
        <w:t xml:space="preserve">die Passwörter mit </w:t>
      </w:r>
      <w:proofErr w:type="spellStart"/>
      <w:r w:rsidR="00DE0254">
        <w:t>BCrypt</w:t>
      </w:r>
      <w:proofErr w:type="spellEnd"/>
      <w:r w:rsidR="00DE0254">
        <w:t xml:space="preserve"> verschlüsselt. Dazu mussten wir zuerst eine Bean in der </w:t>
      </w:r>
      <w:proofErr w:type="spellStart"/>
      <w:r w:rsidR="00DE0254">
        <w:t>DemoApplication</w:t>
      </w:r>
      <w:proofErr w:type="spellEnd"/>
      <w:r w:rsidR="00DE0254">
        <w:t xml:space="preserve"> Klasse erstellen. Diese gibt uns einen </w:t>
      </w:r>
      <w:proofErr w:type="spellStart"/>
      <w:r w:rsidR="00DE0254">
        <w:t>PasswordEncoder</w:t>
      </w:r>
      <w:proofErr w:type="spellEnd"/>
      <w:r w:rsidR="00DE0254">
        <w:t xml:space="preserve"> zurück.</w:t>
      </w:r>
    </w:p>
    <w:p w14:paraId="4E25A7BF" w14:textId="77777777" w:rsidR="00DE0254" w:rsidRPr="00924FE3" w:rsidRDefault="00DE0254" w:rsidP="00DE0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</w:pPr>
      <w:r w:rsidRPr="00924FE3">
        <w:rPr>
          <w:rFonts w:ascii="Courier New" w:eastAsia="Times New Roman" w:hAnsi="Courier New" w:cs="Courier New"/>
          <w:color w:val="BBB529"/>
          <w:sz w:val="28"/>
          <w:szCs w:val="28"/>
          <w:lang w:val="en-GB" w:eastAsia="en-GB"/>
        </w:rPr>
        <w:t>@Bean</w:t>
      </w:r>
      <w:r w:rsidRPr="00924FE3">
        <w:rPr>
          <w:rFonts w:ascii="Courier New" w:eastAsia="Times New Roman" w:hAnsi="Courier New" w:cs="Courier New"/>
          <w:color w:val="BBB529"/>
          <w:sz w:val="28"/>
          <w:szCs w:val="28"/>
          <w:lang w:val="en-GB" w:eastAsia="en-GB"/>
        </w:rPr>
        <w:br/>
      </w:r>
      <w:proofErr w:type="spellStart"/>
      <w:r w:rsidRPr="00924FE3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PasswordEncoder</w:t>
      </w:r>
      <w:proofErr w:type="spellEnd"/>
      <w:r w:rsidRPr="00924FE3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 xml:space="preserve"> </w:t>
      </w:r>
      <w:proofErr w:type="spellStart"/>
      <w:r w:rsidRPr="00924FE3">
        <w:rPr>
          <w:rFonts w:ascii="Courier New" w:eastAsia="Times New Roman" w:hAnsi="Courier New" w:cs="Courier New"/>
          <w:color w:val="FFC66D"/>
          <w:sz w:val="28"/>
          <w:szCs w:val="28"/>
          <w:lang w:val="en-GB" w:eastAsia="en-GB"/>
        </w:rPr>
        <w:t>passwordEncoder</w:t>
      </w:r>
      <w:proofErr w:type="spellEnd"/>
      <w:r w:rsidRPr="00924FE3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() {</w:t>
      </w:r>
      <w:r w:rsidRPr="00924FE3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br/>
        <w:t xml:space="preserve">   </w:t>
      </w:r>
      <w:r w:rsidRPr="00924FE3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 xml:space="preserve">return new </w:t>
      </w:r>
      <w:proofErr w:type="spellStart"/>
      <w:r w:rsidRPr="00924FE3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BCryptPasswordEncoder</w:t>
      </w:r>
      <w:proofErr w:type="spellEnd"/>
      <w:r w:rsidRPr="00924FE3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()</w:t>
      </w:r>
      <w:r w:rsidRPr="00924FE3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t>;</w:t>
      </w:r>
      <w:r w:rsidRPr="00924FE3">
        <w:rPr>
          <w:rFonts w:ascii="Courier New" w:eastAsia="Times New Roman" w:hAnsi="Courier New" w:cs="Courier New"/>
          <w:color w:val="CC7832"/>
          <w:sz w:val="28"/>
          <w:szCs w:val="28"/>
          <w:lang w:val="en-GB" w:eastAsia="en-GB"/>
        </w:rPr>
        <w:br/>
      </w:r>
      <w:r w:rsidRPr="00924FE3">
        <w:rPr>
          <w:rFonts w:ascii="Courier New" w:eastAsia="Times New Roman" w:hAnsi="Courier New" w:cs="Courier New"/>
          <w:color w:val="A9B7C6"/>
          <w:sz w:val="28"/>
          <w:szCs w:val="28"/>
          <w:lang w:val="en-GB" w:eastAsia="en-GB"/>
        </w:rPr>
        <w:t>}</w:t>
      </w:r>
    </w:p>
    <w:p w14:paraId="2F5945B0" w14:textId="1C2D2096" w:rsidR="000E799B" w:rsidRDefault="000E799B" w:rsidP="000E799B">
      <w:pPr>
        <w:spacing w:before="120"/>
      </w:pPr>
      <w:r w:rsidRPr="000E799B">
        <w:t>Diese Bean brauchen wir dann i</w:t>
      </w:r>
      <w:r>
        <w:t>n den Security Konfigurationen und im User Service, um die Passwörter zu verschlüsseln.</w:t>
      </w:r>
    </w:p>
    <w:p w14:paraId="0A47DE15" w14:textId="77777777" w:rsidR="000E799B" w:rsidRDefault="000E799B">
      <w:pPr>
        <w:spacing w:after="200" w:line="276" w:lineRule="auto"/>
        <w:jc w:val="left"/>
      </w:pPr>
      <w:r>
        <w:br w:type="page"/>
      </w:r>
    </w:p>
    <w:p w14:paraId="3908A84B" w14:textId="4B455A7B" w:rsidR="000E799B" w:rsidRDefault="000E799B" w:rsidP="000E799B">
      <w:pPr>
        <w:pStyle w:val="berschrift3"/>
      </w:pPr>
      <w:r>
        <w:lastRenderedPageBreak/>
        <w:t>User Service</w:t>
      </w:r>
    </w:p>
    <w:p w14:paraId="3EAD1067" w14:textId="50F38B89" w:rsidR="000E799B" w:rsidRDefault="000E799B" w:rsidP="000E799B">
      <w:r>
        <w:t xml:space="preserve">Dadurch, dass wir eine Bean für unseren </w:t>
      </w:r>
      <w:proofErr w:type="spellStart"/>
      <w:r>
        <w:t>PasswordEncoder</w:t>
      </w:r>
      <w:proofErr w:type="spellEnd"/>
      <w:r>
        <w:t xml:space="preserve"> erstellt haben, können wir ihn im Service mit Hilfe von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initialisieren. Diesen </w:t>
      </w:r>
      <w:proofErr w:type="spellStart"/>
      <w:r>
        <w:t>PasswordEncoder</w:t>
      </w:r>
      <w:proofErr w:type="spellEnd"/>
      <w:r>
        <w:t xml:space="preserve"> verwenden wir dann, um beim Erstellen eines Users das Passwort zu verschlüsseln.</w:t>
      </w:r>
    </w:p>
    <w:p w14:paraId="628C7774" w14:textId="77777777" w:rsidR="000E799B" w:rsidRPr="000E799B" w:rsidRDefault="000E799B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t>@Override</w:t>
      </w: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eastAsia="en-GB"/>
        </w:rPr>
        <w:br/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User </w:t>
      </w:r>
      <w:proofErr w:type="spellStart"/>
      <w:r w:rsidRPr="000E799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saveUser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(User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throws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InstanceAlreadyExistsException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userRepository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.findByUsername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user.getUsername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()) != 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throw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InstanceAlreadyExistsException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"User </w:t>
      </w:r>
      <w:proofErr w:type="spellStart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already</w:t>
      </w:r>
      <w:proofErr w:type="spellEnd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exists</w:t>
      </w:r>
      <w:proofErr w:type="spellEnd"/>
      <w:r w:rsidRPr="000E799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user.setPassword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passwordEncoder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.encode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user.getPassword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userRepository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.save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user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7124B3B3" w14:textId="314CAFCA" w:rsidR="000E799B" w:rsidRDefault="000E799B" w:rsidP="000E799B">
      <w:pPr>
        <w:pStyle w:val="berschrift3"/>
      </w:pPr>
      <w:proofErr w:type="spellStart"/>
      <w:r>
        <w:t>SecurityConfig</w:t>
      </w:r>
      <w:proofErr w:type="spellEnd"/>
    </w:p>
    <w:p w14:paraId="6600A7A8" w14:textId="1488EB65" w:rsidR="000E799B" w:rsidRDefault="000E799B" w:rsidP="000E799B">
      <w:r>
        <w:t xml:space="preserve">In den Konfigurationen habe ich eine Methode erstellt, welche einem einen </w:t>
      </w:r>
      <w:proofErr w:type="spellStart"/>
      <w:r>
        <w:t>authProvider</w:t>
      </w:r>
      <w:proofErr w:type="spellEnd"/>
      <w:r>
        <w:t xml:space="preserve"> zurückgibt.</w:t>
      </w:r>
    </w:p>
    <w:p w14:paraId="58E369E8" w14:textId="77777777" w:rsidR="000E799B" w:rsidRPr="000E799B" w:rsidRDefault="000E799B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DaoAuthenticationProvider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authProvider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DaoAuthenticationProvider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DaoAuthenticationProvider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authProvider.setUserDetailsService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authProvider.setPasswordEncoder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passwordEncoder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authProvider</w:t>
      </w:r>
      <w:proofErr w:type="spellEnd"/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63BB3564" w14:textId="58A42AE7" w:rsidR="000E799B" w:rsidRDefault="00BD233C" w:rsidP="000E799B">
      <w:pPr>
        <w:spacing w:before="120"/>
      </w:pPr>
      <w:r w:rsidRPr="00472790">
        <w:t>Wir brauchen ihn</w:t>
      </w:r>
      <w:r w:rsidR="000E799B" w:rsidRPr="00472790">
        <w:t xml:space="preserve"> in der </w:t>
      </w:r>
      <w:proofErr w:type="spellStart"/>
      <w:r w:rsidR="000E799B" w:rsidRPr="00472790">
        <w:rPr>
          <w:rFonts w:ascii="Courier New" w:hAnsi="Courier New" w:cs="Courier New"/>
          <w:b/>
          <w:bCs/>
          <w:color w:val="FFC000"/>
        </w:rPr>
        <w:t>configure</w:t>
      </w:r>
      <w:proofErr w:type="spellEnd"/>
      <w:r w:rsidR="000E799B" w:rsidRPr="00472790">
        <w:rPr>
          <w:rFonts w:ascii="Courier New" w:hAnsi="Courier New" w:cs="Courier New"/>
          <w:b/>
          <w:bCs/>
        </w:rPr>
        <w:t>(</w:t>
      </w:r>
      <w:proofErr w:type="spellStart"/>
      <w:r w:rsidR="000E799B" w:rsidRPr="00472790">
        <w:rPr>
          <w:rFonts w:ascii="Courier New" w:hAnsi="Courier New" w:cs="Courier New"/>
          <w:b/>
          <w:bCs/>
        </w:rPr>
        <w:t>AuthenticationmanagerBuilder</w:t>
      </w:r>
      <w:proofErr w:type="spellEnd"/>
      <w:r w:rsidR="000E799B" w:rsidRPr="00472790">
        <w:rPr>
          <w:rFonts w:ascii="Courier New" w:hAnsi="Courier New" w:cs="Courier New"/>
          <w:b/>
          <w:bCs/>
        </w:rPr>
        <w:t xml:space="preserve"> </w:t>
      </w:r>
      <w:proofErr w:type="spellStart"/>
      <w:r w:rsidR="000E799B" w:rsidRPr="00472790">
        <w:rPr>
          <w:rFonts w:ascii="Courier New" w:hAnsi="Courier New" w:cs="Courier New"/>
          <w:b/>
          <w:bCs/>
        </w:rPr>
        <w:t>auth</w:t>
      </w:r>
      <w:proofErr w:type="spellEnd"/>
      <w:r w:rsidR="000E799B" w:rsidRPr="00472790">
        <w:rPr>
          <w:rFonts w:ascii="Courier New" w:hAnsi="Courier New" w:cs="Courier New"/>
          <w:b/>
          <w:bCs/>
        </w:rPr>
        <w:t>)</w:t>
      </w:r>
      <w:r w:rsidR="000E799B" w:rsidRPr="00472790">
        <w:t xml:space="preserve"> Methode. </w:t>
      </w:r>
      <w:r w:rsidR="000E799B">
        <w:t xml:space="preserve">In dieser Methode definieren wir auch den </w:t>
      </w:r>
      <w:proofErr w:type="spellStart"/>
      <w:r w:rsidR="000E799B">
        <w:t>PasswordEncoder</w:t>
      </w:r>
      <w:proofErr w:type="spellEnd"/>
      <w:r w:rsidR="000E799B">
        <w:t>.</w:t>
      </w:r>
    </w:p>
    <w:p w14:paraId="2676AED9" w14:textId="77777777" w:rsidR="00711D11" w:rsidRDefault="000E799B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@Override</w:t>
      </w:r>
      <w:r w:rsidRPr="000E799B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protected void </w:t>
      </w:r>
      <w:r w:rsidRPr="000E799B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configure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AuthenticationManagerBuilder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auth) </w:t>
      </w:r>
      <w:r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Exception {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</w:t>
      </w:r>
      <w:proofErr w:type="spellStart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auth.userDetailsService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E799B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userDetailsService</w:t>
      </w:r>
      <w:proofErr w:type="spellEnd"/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26EC43AA" w14:textId="4C800440" w:rsidR="000B4A98" w:rsidRDefault="00711D11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    </w:t>
      </w:r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proofErr w:type="spell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passwordEncoder</w:t>
      </w:r>
      <w:proofErr w:type="spell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="000E799B" w:rsidRPr="000E799B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passwordEncoder</w:t>
      </w:r>
      <w:proofErr w:type="spell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.and()</w:t>
      </w:r>
    </w:p>
    <w:p w14:paraId="61E13303" w14:textId="6EF30EAA" w:rsidR="000E799B" w:rsidRPr="000E799B" w:rsidRDefault="000B4A98" w:rsidP="000E79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    </w:t>
      </w:r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</w:t>
      </w:r>
      <w:proofErr w:type="spell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authenticationProvider</w:t>
      </w:r>
      <w:proofErr w:type="spell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authProvider</w:t>
      </w:r>
      <w:proofErr w:type="spellEnd"/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="000E799B"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;</w:t>
      </w:r>
      <w:r w:rsidR="000E799B" w:rsidRPr="000E799B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="000E799B" w:rsidRPr="000E799B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</w:p>
    <w:p w14:paraId="7F515EF7" w14:textId="533FC454" w:rsidR="000E799B" w:rsidRDefault="00711D11" w:rsidP="000E799B">
      <w:pPr>
        <w:spacing w:before="120"/>
      </w:pPr>
      <w:r w:rsidRPr="00711D11">
        <w:t xml:space="preserve">Auch in der </w:t>
      </w:r>
      <w:proofErr w:type="spellStart"/>
      <w:r w:rsidRPr="00472790">
        <w:rPr>
          <w:rFonts w:ascii="Courier New" w:hAnsi="Courier New" w:cs="Courier New"/>
          <w:b/>
          <w:bCs/>
          <w:color w:val="FFC000"/>
        </w:rPr>
        <w:t>configureGlobal</w:t>
      </w:r>
      <w:proofErr w:type="spellEnd"/>
      <w:r w:rsidRPr="00472790">
        <w:rPr>
          <w:rFonts w:ascii="Courier New" w:hAnsi="Courier New" w:cs="Courier New"/>
          <w:b/>
          <w:bCs/>
        </w:rPr>
        <w:t>()</w:t>
      </w:r>
      <w:r w:rsidRPr="00711D11">
        <w:t xml:space="preserve"> Methode brau</w:t>
      </w:r>
      <w:r>
        <w:t xml:space="preserve">chen wir den </w:t>
      </w:r>
      <w:proofErr w:type="spellStart"/>
      <w:r>
        <w:t>PasswordEncoder</w:t>
      </w:r>
      <w:proofErr w:type="spellEnd"/>
      <w:r>
        <w:t xml:space="preserve">. </w:t>
      </w:r>
    </w:p>
    <w:p w14:paraId="6C774E55" w14:textId="77777777" w:rsidR="00711D11" w:rsidRDefault="00711D11" w:rsidP="00711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711D11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@Autowired</w:t>
      </w:r>
      <w:r w:rsidRPr="00711D11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public void </w:t>
      </w:r>
      <w:proofErr w:type="spellStart"/>
      <w:r w:rsidRPr="00711D11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configureGlobal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AuthenticationManagerBuilder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auth) </w:t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throws </w:t>
      </w:r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Exception {</w:t>
      </w:r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</w:t>
      </w:r>
      <w:proofErr w:type="spellStart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auth.userDetailsService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11D11">
        <w:rPr>
          <w:rFonts w:ascii="Courier New" w:eastAsia="Times New Roman" w:hAnsi="Courier New" w:cs="Courier New"/>
          <w:color w:val="9876AA"/>
          <w:sz w:val="20"/>
          <w:szCs w:val="20"/>
          <w:lang w:val="en-GB" w:eastAsia="en-GB"/>
        </w:rPr>
        <w:t>userDetailsService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592639A5" w14:textId="3FF220AA" w:rsidR="00711D11" w:rsidRPr="00711D11" w:rsidRDefault="00711D11" w:rsidP="00711D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7279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       </w:t>
      </w:r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passwordEncoder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711D11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passwordEncoder</w:t>
      </w:r>
      <w:proofErr w:type="spellEnd"/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711D11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711D1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505BBDD4" w14:textId="0E07693F" w:rsidR="00711D11" w:rsidRDefault="007D6A26" w:rsidP="000E799B">
      <w:pPr>
        <w:spacing w:before="120"/>
      </w:pPr>
      <w:r w:rsidRPr="007D6A26">
        <w:t xml:space="preserve">Nun werden </w:t>
      </w:r>
      <w:r>
        <w:t>die Passwörter beim Erstellen eines Users verschlüsselt. Auch beim Einloggen gibt es keine Fehler.</w:t>
      </w:r>
      <w:r w:rsidR="00E25988">
        <w:t xml:space="preserve"> So sieht dann unsere Passwort Spalte </w:t>
      </w:r>
      <w:r w:rsidR="00CF3F96">
        <w:t xml:space="preserve">mit zwei Usern </w:t>
      </w:r>
      <w:r w:rsidR="00E25988">
        <w:t xml:space="preserve">aus: 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9349"/>
      </w:tblGrid>
      <w:tr w:rsidR="007D6A26" w14:paraId="2EE7365A" w14:textId="77777777" w:rsidTr="007D6A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9" w:type="dxa"/>
            <w:shd w:val="clear" w:color="auto" w:fill="404040" w:themeFill="text1" w:themeFillTint="BF"/>
          </w:tcPr>
          <w:p w14:paraId="448EA1EF" w14:textId="7DA9226A" w:rsidR="007D6A26" w:rsidRPr="007D6A26" w:rsidRDefault="007D6A26" w:rsidP="000E799B">
            <w:pPr>
              <w:spacing w:before="120"/>
              <w:rPr>
                <w:rFonts w:ascii="Courier New" w:hAnsi="Courier New" w:cs="Courier New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FFFF" w:themeColor="background1"/>
              </w:rPr>
              <w:t>password</w:t>
            </w:r>
            <w:proofErr w:type="spellEnd"/>
          </w:p>
        </w:tc>
      </w:tr>
      <w:tr w:rsidR="007D6A26" w14:paraId="295A45EC" w14:textId="77777777" w:rsidTr="007D6A26">
        <w:tc>
          <w:tcPr>
            <w:tcW w:w="9349" w:type="dxa"/>
            <w:shd w:val="clear" w:color="auto" w:fill="262626" w:themeFill="text1" w:themeFillTint="D9"/>
          </w:tcPr>
          <w:p w14:paraId="771CDD14" w14:textId="1089B317" w:rsidR="007D6A26" w:rsidRPr="007D6A26" w:rsidRDefault="007D6A26" w:rsidP="000E799B">
            <w:pPr>
              <w:spacing w:before="120"/>
              <w:rPr>
                <w:rFonts w:ascii="Courier New" w:hAnsi="Courier New" w:cs="Courier New"/>
                <w:b/>
                <w:bCs/>
                <w:color w:val="FFFFFF" w:themeColor="background1"/>
              </w:rPr>
            </w:pPr>
            <w:r w:rsidRPr="007D6A26">
              <w:rPr>
                <w:rFonts w:ascii="Courier New" w:hAnsi="Courier New" w:cs="Courier New"/>
                <w:b/>
                <w:bCs/>
                <w:color w:val="FFFFFF" w:themeColor="background1"/>
              </w:rPr>
              <w:t>$2a$10$1ueuiH4G4g7aIGUcv7gRh.nLQtDIzWrbgjI.g2ytZH2ubFBdXOFlu</w:t>
            </w:r>
          </w:p>
        </w:tc>
      </w:tr>
      <w:tr w:rsidR="00E25988" w14:paraId="3B160E09" w14:textId="77777777" w:rsidTr="007D6A26">
        <w:tc>
          <w:tcPr>
            <w:tcW w:w="9349" w:type="dxa"/>
            <w:shd w:val="clear" w:color="auto" w:fill="262626" w:themeFill="text1" w:themeFillTint="D9"/>
          </w:tcPr>
          <w:p w14:paraId="622B883A" w14:textId="750EE0AF" w:rsidR="00E25988" w:rsidRPr="007D6A26" w:rsidRDefault="00E25988" w:rsidP="000E799B">
            <w:pPr>
              <w:spacing w:before="120"/>
              <w:rPr>
                <w:rFonts w:ascii="Courier New" w:hAnsi="Courier New" w:cs="Courier New"/>
                <w:b/>
                <w:bCs/>
                <w:color w:val="FFFFFF" w:themeColor="background1"/>
              </w:rPr>
            </w:pPr>
            <w:r w:rsidRPr="00E25988">
              <w:rPr>
                <w:rFonts w:ascii="Courier New" w:hAnsi="Courier New" w:cs="Courier New"/>
                <w:b/>
                <w:bCs/>
                <w:color w:val="FFFFFF" w:themeColor="background1"/>
              </w:rPr>
              <w:t>$2a$10$7icq1QqGpB8FUJQmrcZ2jeUNAO8V4LuS1ZhS7VpRz3jQtT1VGh7SK</w:t>
            </w:r>
          </w:p>
        </w:tc>
      </w:tr>
    </w:tbl>
    <w:p w14:paraId="36CEAFC4" w14:textId="1D4FAF5E" w:rsidR="00B33593" w:rsidRDefault="00B33593" w:rsidP="000E799B">
      <w:pPr>
        <w:spacing w:before="120"/>
      </w:pPr>
    </w:p>
    <w:p w14:paraId="15076206" w14:textId="77777777" w:rsidR="00B33593" w:rsidRDefault="00B33593">
      <w:pPr>
        <w:spacing w:after="200" w:line="276" w:lineRule="auto"/>
        <w:jc w:val="left"/>
      </w:pPr>
      <w:r>
        <w:br w:type="page"/>
      </w:r>
    </w:p>
    <w:p w14:paraId="55B86035" w14:textId="7A3C6687" w:rsidR="007D6A26" w:rsidRDefault="00924FE3" w:rsidP="00B33593">
      <w:pPr>
        <w:pStyle w:val="berschrift1"/>
      </w:pPr>
      <w:r>
        <w:lastRenderedPageBreak/>
        <w:t>System</w:t>
      </w:r>
    </w:p>
    <w:p w14:paraId="7A3642A6" w14:textId="48AEE70F" w:rsidR="00924FE3" w:rsidRDefault="00924FE3" w:rsidP="00924FE3">
      <w:r>
        <w:t>In diesem Bereich finden Sie alle wichtigen Informationen und Daten zu unserem Spring Boot Backend.</w:t>
      </w:r>
    </w:p>
    <w:p w14:paraId="78E30A6E" w14:textId="0C922024" w:rsidR="00924FE3" w:rsidRDefault="00924FE3" w:rsidP="00924FE3">
      <w:pPr>
        <w:pStyle w:val="berschrift2"/>
      </w:pPr>
      <w:r>
        <w:t>Setup</w:t>
      </w:r>
    </w:p>
    <w:p w14:paraId="5CE7C12B" w14:textId="25D62C72" w:rsidR="00924FE3" w:rsidRDefault="00924FE3" w:rsidP="00924FE3">
      <w:r>
        <w:t>Zuerst braucht man einen Docker Container, wo die Datenbank für unser Projekt erstellt wird. Diesen erstellt man mit diesem Befehl in der Kommandozeile:</w:t>
      </w:r>
    </w:p>
    <w:p w14:paraId="2473D05B" w14:textId="5CB4BB35" w:rsidR="00924FE3" w:rsidRPr="00924FE3" w:rsidRDefault="00924FE3" w:rsidP="00924FE3">
      <w:pPr>
        <w:pStyle w:val="Code"/>
        <w:rPr>
          <w:b/>
          <w:bCs/>
          <w:sz w:val="14"/>
          <w:szCs w:val="14"/>
        </w:rPr>
      </w:pPr>
      <w:proofErr w:type="spellStart"/>
      <w:r w:rsidRPr="00924FE3">
        <w:rPr>
          <w:b/>
          <w:bCs/>
          <w:sz w:val="14"/>
          <w:szCs w:val="14"/>
        </w:rPr>
        <w:t>docker</w:t>
      </w:r>
      <w:proofErr w:type="spellEnd"/>
      <w:r w:rsidRPr="00924FE3">
        <w:rPr>
          <w:b/>
          <w:bCs/>
          <w:sz w:val="14"/>
          <w:szCs w:val="14"/>
        </w:rPr>
        <w:t xml:space="preserve"> </w:t>
      </w:r>
      <w:proofErr w:type="spellStart"/>
      <w:r w:rsidRPr="00924FE3">
        <w:rPr>
          <w:b/>
          <w:bCs/>
          <w:sz w:val="14"/>
          <w:szCs w:val="14"/>
        </w:rPr>
        <w:t>run</w:t>
      </w:r>
      <w:proofErr w:type="spellEnd"/>
      <w:r w:rsidRPr="00924FE3">
        <w:rPr>
          <w:b/>
          <w:bCs/>
          <w:sz w:val="14"/>
          <w:szCs w:val="14"/>
        </w:rPr>
        <w:t xml:space="preserve"> --</w:t>
      </w:r>
      <w:proofErr w:type="spellStart"/>
      <w:r w:rsidRPr="00924FE3">
        <w:rPr>
          <w:b/>
          <w:bCs/>
          <w:sz w:val="14"/>
          <w:szCs w:val="14"/>
        </w:rPr>
        <w:t>name</w:t>
      </w:r>
      <w:proofErr w:type="spellEnd"/>
      <w:r w:rsidRPr="00924FE3">
        <w:rPr>
          <w:b/>
          <w:bCs/>
          <w:sz w:val="14"/>
          <w:szCs w:val="14"/>
        </w:rPr>
        <w:t xml:space="preserve"> </w:t>
      </w:r>
      <w:proofErr w:type="spellStart"/>
      <w:r w:rsidRPr="00924FE3">
        <w:rPr>
          <w:b/>
          <w:bCs/>
          <w:sz w:val="14"/>
          <w:szCs w:val="14"/>
        </w:rPr>
        <w:t>postgres-db</w:t>
      </w:r>
      <w:proofErr w:type="spellEnd"/>
      <w:r w:rsidRPr="00924FE3">
        <w:rPr>
          <w:b/>
          <w:bCs/>
          <w:sz w:val="14"/>
          <w:szCs w:val="14"/>
        </w:rPr>
        <w:t xml:space="preserve"> -e POSTGRES_USER=</w:t>
      </w:r>
      <w:proofErr w:type="spellStart"/>
      <w:r w:rsidRPr="00924FE3">
        <w:rPr>
          <w:b/>
          <w:bCs/>
          <w:sz w:val="14"/>
          <w:szCs w:val="14"/>
        </w:rPr>
        <w:t>postgres</w:t>
      </w:r>
      <w:proofErr w:type="spellEnd"/>
      <w:r w:rsidRPr="00924FE3">
        <w:rPr>
          <w:b/>
          <w:bCs/>
          <w:sz w:val="14"/>
          <w:szCs w:val="14"/>
        </w:rPr>
        <w:t xml:space="preserve"> -e POSTGRES_PASSWORD=</w:t>
      </w:r>
      <w:proofErr w:type="spellStart"/>
      <w:r w:rsidRPr="00924FE3">
        <w:rPr>
          <w:b/>
          <w:bCs/>
          <w:sz w:val="14"/>
          <w:szCs w:val="14"/>
        </w:rPr>
        <w:t>postgres</w:t>
      </w:r>
      <w:proofErr w:type="spellEnd"/>
      <w:r w:rsidRPr="00924FE3">
        <w:rPr>
          <w:b/>
          <w:bCs/>
          <w:sz w:val="14"/>
          <w:szCs w:val="14"/>
        </w:rPr>
        <w:t xml:space="preserve"> -p 5432:5432 -d </w:t>
      </w:r>
      <w:proofErr w:type="spellStart"/>
      <w:r w:rsidRPr="00924FE3">
        <w:rPr>
          <w:b/>
          <w:bCs/>
          <w:sz w:val="14"/>
          <w:szCs w:val="14"/>
        </w:rPr>
        <w:t>postgres</w:t>
      </w:r>
      <w:proofErr w:type="spellEnd"/>
    </w:p>
    <w:p w14:paraId="1C7ED778" w14:textId="30D2107B" w:rsidR="00924FE3" w:rsidRDefault="00924FE3" w:rsidP="00924FE3">
      <w:r>
        <w:t xml:space="preserve">Danach kann man das Spring Boot Projekt öffnen und warten bis alle Files indexiert wurden. Nun sollte man das Projekt </w:t>
      </w:r>
      <w:proofErr w:type="spellStart"/>
      <w:r>
        <w:t>builden</w:t>
      </w:r>
      <w:proofErr w:type="spellEnd"/>
      <w:r>
        <w:t xml:space="preserve"> können und es danach starten.</w:t>
      </w:r>
    </w:p>
    <w:p w14:paraId="05CEFE14" w14:textId="6FBD2E82" w:rsidR="00924FE3" w:rsidRDefault="00924FE3" w:rsidP="00924FE3">
      <w:r>
        <w:t xml:space="preserve">Über den Link </w:t>
      </w:r>
      <w:hyperlink r:id="rId16" w:history="1">
        <w:r w:rsidRPr="009B2597">
          <w:rPr>
            <w:rStyle w:val="Hyperlink"/>
          </w:rPr>
          <w:t>http://localhost:8080/swagger-ui/index.html#/</w:t>
        </w:r>
      </w:hyperlink>
      <w:r>
        <w:t xml:space="preserve"> kommt man auf die </w:t>
      </w:r>
      <w:proofErr w:type="spellStart"/>
      <w:r>
        <w:t>Swagger</w:t>
      </w:r>
      <w:proofErr w:type="spellEnd"/>
      <w:r>
        <w:t xml:space="preserve"> Seite. Dort kann man sich </w:t>
      </w:r>
      <w:r w:rsidR="00C96240">
        <w:t>für den vollen Zugriff mit</w:t>
      </w:r>
      <w:r>
        <w:t xml:space="preserve"> diese</w:t>
      </w:r>
      <w:r w:rsidR="00C96240">
        <w:t>m</w:t>
      </w:r>
      <w:r>
        <w:t xml:space="preserve"> Benutzer a</w:t>
      </w:r>
      <w:r w:rsidR="00C96240">
        <w:t>nmelden:</w:t>
      </w:r>
    </w:p>
    <w:p w14:paraId="47AE26F0" w14:textId="3F13F2F6" w:rsidR="00C96240" w:rsidRDefault="00C96240" w:rsidP="00353032">
      <w:pPr>
        <w:spacing w:after="0"/>
        <w:rPr>
          <w:b/>
          <w:bCs/>
        </w:rPr>
      </w:pPr>
      <w:r>
        <w:rPr>
          <w:b/>
          <w:bCs/>
        </w:rPr>
        <w:t>Username:</w:t>
      </w:r>
      <w:r w:rsidR="00353032">
        <w:rPr>
          <w:b/>
          <w:bCs/>
        </w:rPr>
        <w:tab/>
      </w:r>
      <w:proofErr w:type="spellStart"/>
      <w:r>
        <w:rPr>
          <w:b/>
          <w:bCs/>
        </w:rPr>
        <w:t>admin</w:t>
      </w:r>
      <w:proofErr w:type="spellEnd"/>
    </w:p>
    <w:p w14:paraId="423A6E5B" w14:textId="56A86290" w:rsidR="00353032" w:rsidRPr="00353032" w:rsidRDefault="00C96240" w:rsidP="00924FE3">
      <w:pPr>
        <w:rPr>
          <w:b/>
          <w:bCs/>
        </w:rPr>
      </w:pPr>
      <w:r>
        <w:rPr>
          <w:b/>
          <w:bCs/>
        </w:rPr>
        <w:t>Password:</w:t>
      </w:r>
      <w:r w:rsidR="00353032">
        <w:rPr>
          <w:b/>
          <w:bCs/>
        </w:rPr>
        <w:tab/>
      </w:r>
      <w:r>
        <w:rPr>
          <w:b/>
          <w:bCs/>
        </w:rPr>
        <w:t>Admin123</w:t>
      </w:r>
    </w:p>
    <w:p w14:paraId="544F7179" w14:textId="70D8CFF5" w:rsidR="00924FE3" w:rsidRPr="00924FE3" w:rsidRDefault="00924FE3" w:rsidP="00924FE3">
      <w:pPr>
        <w:pStyle w:val="berschrift2"/>
      </w:pPr>
      <w:r>
        <w:t>Übersicht Endpoints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1121"/>
        <w:gridCol w:w="4141"/>
        <w:gridCol w:w="986"/>
        <w:gridCol w:w="3101"/>
      </w:tblGrid>
      <w:tr w:rsidR="00396145" w14:paraId="7C9EBE42" w14:textId="77777777" w:rsidTr="00A66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1" w:type="dxa"/>
          </w:tcPr>
          <w:p w14:paraId="44C61F2E" w14:textId="375C9E77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 w:rsidRPr="00396145">
              <w:rPr>
                <w:b/>
                <w:bCs/>
              </w:rPr>
              <w:t>Methode</w:t>
            </w:r>
          </w:p>
        </w:tc>
        <w:tc>
          <w:tcPr>
            <w:tcW w:w="4143" w:type="dxa"/>
          </w:tcPr>
          <w:p w14:paraId="7FA6FA47" w14:textId="21CDEB4B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 w:rsidRPr="00396145">
              <w:rPr>
                <w:b/>
                <w:bCs/>
              </w:rPr>
              <w:t>URL</w:t>
            </w:r>
          </w:p>
        </w:tc>
        <w:tc>
          <w:tcPr>
            <w:tcW w:w="973" w:type="dxa"/>
          </w:tcPr>
          <w:p w14:paraId="24F14E9A" w14:textId="4BF1FEAE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Rollen</w:t>
            </w:r>
          </w:p>
        </w:tc>
        <w:tc>
          <w:tcPr>
            <w:tcW w:w="3112" w:type="dxa"/>
          </w:tcPr>
          <w:p w14:paraId="43DC7C70" w14:textId="6C9ED8D5" w:rsidR="00396145" w:rsidRPr="00396145" w:rsidRDefault="00396145" w:rsidP="00B33593">
            <w:pPr>
              <w:spacing w:before="120"/>
              <w:rPr>
                <w:b/>
                <w:bCs/>
              </w:rPr>
            </w:pPr>
            <w:r w:rsidRPr="00396145">
              <w:rPr>
                <w:b/>
                <w:bCs/>
              </w:rPr>
              <w:t>Beschreibung</w:t>
            </w:r>
          </w:p>
        </w:tc>
      </w:tr>
      <w:tr w:rsidR="00396145" w14:paraId="626CA745" w14:textId="77777777" w:rsidTr="00924FE3">
        <w:tc>
          <w:tcPr>
            <w:tcW w:w="9349" w:type="dxa"/>
            <w:gridSpan w:val="4"/>
            <w:shd w:val="clear" w:color="auto" w:fill="D9D9D9" w:themeFill="background1" w:themeFillShade="D9"/>
          </w:tcPr>
          <w:p w14:paraId="1F7EE6E5" w14:textId="58614116" w:rsidR="00396145" w:rsidRPr="00396145" w:rsidRDefault="00396145" w:rsidP="00B33593">
            <w:pPr>
              <w:spacing w:before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MyListEntry</w:t>
            </w:r>
            <w:proofErr w:type="spellEnd"/>
            <w:r>
              <w:rPr>
                <w:b/>
                <w:bCs/>
              </w:rPr>
              <w:t xml:space="preserve"> (/</w:t>
            </w:r>
            <w:proofErr w:type="spellStart"/>
            <w:r>
              <w:rPr>
                <w:b/>
                <w:bCs/>
              </w:rPr>
              <w:t>api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myListEntry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96145" w14:paraId="7BA233D9" w14:textId="77777777" w:rsidTr="00A66292">
        <w:tc>
          <w:tcPr>
            <w:tcW w:w="1121" w:type="dxa"/>
          </w:tcPr>
          <w:p w14:paraId="7D59F83A" w14:textId="35BE85C9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4143" w:type="dxa"/>
          </w:tcPr>
          <w:p w14:paraId="7F94B410" w14:textId="7362D26D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mylistEntry</w:t>
            </w:r>
            <w:proofErr w:type="spellEnd"/>
          </w:p>
        </w:tc>
        <w:tc>
          <w:tcPr>
            <w:tcW w:w="973" w:type="dxa"/>
          </w:tcPr>
          <w:p w14:paraId="60F84F3A" w14:textId="6C7DAA36" w:rsidR="00396145" w:rsidRDefault="00396145" w:rsidP="00B33593">
            <w:pPr>
              <w:spacing w:before="120"/>
            </w:pPr>
            <w:r>
              <w:t>ADMIN</w:t>
            </w:r>
          </w:p>
        </w:tc>
        <w:tc>
          <w:tcPr>
            <w:tcW w:w="3112" w:type="dxa"/>
          </w:tcPr>
          <w:p w14:paraId="06CCD8B4" w14:textId="6416E001" w:rsidR="00396145" w:rsidRDefault="00396145" w:rsidP="00DB05E0">
            <w:pPr>
              <w:spacing w:before="120"/>
              <w:jc w:val="left"/>
            </w:pPr>
            <w:r>
              <w:t xml:space="preserve">Gibt alle </w:t>
            </w:r>
            <w:proofErr w:type="spellStart"/>
            <w:r>
              <w:t>MyListEntrys</w:t>
            </w:r>
            <w:proofErr w:type="spellEnd"/>
            <w:r>
              <w:t xml:space="preserve"> zurück.</w:t>
            </w:r>
          </w:p>
        </w:tc>
      </w:tr>
      <w:tr w:rsidR="00396145" w14:paraId="317ECF86" w14:textId="77777777" w:rsidTr="00A66292">
        <w:tc>
          <w:tcPr>
            <w:tcW w:w="1121" w:type="dxa"/>
          </w:tcPr>
          <w:p w14:paraId="18AC1075" w14:textId="34C3FFEC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4143" w:type="dxa"/>
          </w:tcPr>
          <w:p w14:paraId="1C001F77" w14:textId="75E8B181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mylistEntry</w:t>
            </w:r>
            <w:proofErr w:type="spellEnd"/>
            <w:r w:rsidR="00DB05E0">
              <w:t>/DTO</w:t>
            </w:r>
          </w:p>
        </w:tc>
        <w:tc>
          <w:tcPr>
            <w:tcW w:w="973" w:type="dxa"/>
          </w:tcPr>
          <w:p w14:paraId="0A6BE975" w14:textId="1267D913" w:rsidR="00396145" w:rsidRDefault="00DB05E0" w:rsidP="00B33593">
            <w:pPr>
              <w:spacing w:before="120"/>
            </w:pPr>
            <w:r>
              <w:t>ADMIN, USER</w:t>
            </w:r>
          </w:p>
        </w:tc>
        <w:tc>
          <w:tcPr>
            <w:tcW w:w="3112" w:type="dxa"/>
          </w:tcPr>
          <w:p w14:paraId="4BC3CC3B" w14:textId="418F7A5A" w:rsidR="00396145" w:rsidRDefault="00DB05E0" w:rsidP="00DB05E0">
            <w:pPr>
              <w:spacing w:before="120"/>
              <w:jc w:val="left"/>
            </w:pPr>
            <w:r>
              <w:t xml:space="preserve">Gibt alle </w:t>
            </w:r>
            <w:proofErr w:type="spellStart"/>
            <w:r>
              <w:t>MyListEntrys</w:t>
            </w:r>
            <w:proofErr w:type="spellEnd"/>
            <w:r>
              <w:t xml:space="preserve"> als DTOs zurück.</w:t>
            </w:r>
          </w:p>
        </w:tc>
      </w:tr>
      <w:tr w:rsidR="00396145" w14:paraId="300A4BEB" w14:textId="77777777" w:rsidTr="00A66292">
        <w:tc>
          <w:tcPr>
            <w:tcW w:w="1121" w:type="dxa"/>
          </w:tcPr>
          <w:p w14:paraId="68EC0438" w14:textId="42942CB1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4143" w:type="dxa"/>
          </w:tcPr>
          <w:p w14:paraId="416ACF8E" w14:textId="6D7421D3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mylistEntry</w:t>
            </w:r>
            <w:proofErr w:type="spellEnd"/>
            <w:r w:rsidR="00DB05E0">
              <w:t>/{</w:t>
            </w:r>
            <w:proofErr w:type="spellStart"/>
            <w:r w:rsidR="00DB05E0">
              <w:t>id</w:t>
            </w:r>
            <w:proofErr w:type="spellEnd"/>
            <w:r w:rsidR="00DB05E0">
              <w:t>}</w:t>
            </w:r>
          </w:p>
        </w:tc>
        <w:tc>
          <w:tcPr>
            <w:tcW w:w="973" w:type="dxa"/>
          </w:tcPr>
          <w:p w14:paraId="252172AA" w14:textId="30E32099" w:rsidR="00396145" w:rsidRDefault="00DB05E0" w:rsidP="00B33593">
            <w:pPr>
              <w:spacing w:before="120"/>
            </w:pPr>
            <w:r>
              <w:t>ADMIN</w:t>
            </w:r>
          </w:p>
        </w:tc>
        <w:tc>
          <w:tcPr>
            <w:tcW w:w="3112" w:type="dxa"/>
          </w:tcPr>
          <w:p w14:paraId="39A9540D" w14:textId="3DB41B7E" w:rsidR="00396145" w:rsidRDefault="00DB05E0" w:rsidP="00DB05E0">
            <w:pPr>
              <w:spacing w:before="120"/>
              <w:jc w:val="left"/>
            </w:pPr>
            <w:r>
              <w:t xml:space="preserve">Gibt ein einzelnes </w:t>
            </w:r>
            <w:proofErr w:type="spellStart"/>
            <w:r>
              <w:t>MyListEntry</w:t>
            </w:r>
            <w:proofErr w:type="spellEnd"/>
            <w:r>
              <w:t xml:space="preserve"> zurück.</w:t>
            </w:r>
          </w:p>
        </w:tc>
      </w:tr>
      <w:tr w:rsidR="00396145" w14:paraId="3E35DB62" w14:textId="77777777" w:rsidTr="00A66292">
        <w:tc>
          <w:tcPr>
            <w:tcW w:w="1121" w:type="dxa"/>
          </w:tcPr>
          <w:p w14:paraId="160F3E01" w14:textId="6691551D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4143" w:type="dxa"/>
          </w:tcPr>
          <w:p w14:paraId="61CA78B7" w14:textId="65B3C80A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mylistEntry</w:t>
            </w:r>
            <w:proofErr w:type="spellEnd"/>
            <w:r w:rsidR="00DB05E0">
              <w:t>/DTO/{</w:t>
            </w:r>
            <w:proofErr w:type="spellStart"/>
            <w:r w:rsidR="00DB05E0">
              <w:t>id</w:t>
            </w:r>
            <w:proofErr w:type="spellEnd"/>
            <w:r w:rsidR="00DB05E0">
              <w:t>}</w:t>
            </w:r>
          </w:p>
        </w:tc>
        <w:tc>
          <w:tcPr>
            <w:tcW w:w="973" w:type="dxa"/>
          </w:tcPr>
          <w:p w14:paraId="0C5604B6" w14:textId="6FE8D9AD" w:rsidR="00396145" w:rsidRDefault="00DB05E0" w:rsidP="00B33593">
            <w:pPr>
              <w:spacing w:before="120"/>
            </w:pPr>
            <w:r>
              <w:t>ADMIN, USER</w:t>
            </w:r>
          </w:p>
        </w:tc>
        <w:tc>
          <w:tcPr>
            <w:tcW w:w="3112" w:type="dxa"/>
          </w:tcPr>
          <w:p w14:paraId="2F85E1D8" w14:textId="3D35E16E" w:rsidR="00396145" w:rsidRDefault="00DB05E0" w:rsidP="00DB05E0">
            <w:pPr>
              <w:spacing w:before="120"/>
              <w:jc w:val="left"/>
            </w:pPr>
            <w:r>
              <w:t xml:space="preserve">Gibt ein einzelnes </w:t>
            </w:r>
            <w:proofErr w:type="spellStart"/>
            <w:r>
              <w:t>MyListEntry</w:t>
            </w:r>
            <w:proofErr w:type="spellEnd"/>
            <w:r>
              <w:t xml:space="preserve"> als DTO zurück.</w:t>
            </w:r>
          </w:p>
        </w:tc>
      </w:tr>
      <w:tr w:rsidR="00396145" w14:paraId="0C34B54F" w14:textId="77777777" w:rsidTr="00A66292">
        <w:tc>
          <w:tcPr>
            <w:tcW w:w="1121" w:type="dxa"/>
          </w:tcPr>
          <w:p w14:paraId="7FF32874" w14:textId="326C4E86" w:rsidR="00396145" w:rsidRDefault="00396145" w:rsidP="00B33593">
            <w:pPr>
              <w:spacing w:before="120"/>
            </w:pPr>
            <w:r>
              <w:t>GET</w:t>
            </w:r>
          </w:p>
        </w:tc>
        <w:tc>
          <w:tcPr>
            <w:tcW w:w="4143" w:type="dxa"/>
          </w:tcPr>
          <w:p w14:paraId="2E63E699" w14:textId="4824C21A" w:rsidR="00396145" w:rsidRDefault="00396145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mylistEntry</w:t>
            </w:r>
            <w:proofErr w:type="spellEnd"/>
            <w:r w:rsidR="00A62A07">
              <w:t>/</w:t>
            </w:r>
            <w:proofErr w:type="spellStart"/>
            <w:r w:rsidR="00A62A07">
              <w:t>username</w:t>
            </w:r>
            <w:proofErr w:type="spellEnd"/>
            <w:r w:rsidR="00A62A07">
              <w:t>/{</w:t>
            </w:r>
            <w:proofErr w:type="spellStart"/>
            <w:r w:rsidR="00A62A07">
              <w:t>username</w:t>
            </w:r>
            <w:proofErr w:type="spellEnd"/>
            <w:r w:rsidR="00A66292">
              <w:t>}</w:t>
            </w:r>
          </w:p>
        </w:tc>
        <w:tc>
          <w:tcPr>
            <w:tcW w:w="973" w:type="dxa"/>
          </w:tcPr>
          <w:p w14:paraId="11EE8AFC" w14:textId="5C1B0C90" w:rsidR="00396145" w:rsidRDefault="00A66292" w:rsidP="00B33593">
            <w:pPr>
              <w:spacing w:before="120"/>
            </w:pPr>
            <w:r>
              <w:t>ADMIN, USER</w:t>
            </w:r>
          </w:p>
        </w:tc>
        <w:tc>
          <w:tcPr>
            <w:tcW w:w="3112" w:type="dxa"/>
          </w:tcPr>
          <w:p w14:paraId="49924A2E" w14:textId="72D7BD6D" w:rsidR="00396145" w:rsidRDefault="00A66292" w:rsidP="00DB05E0">
            <w:pPr>
              <w:spacing w:before="120"/>
              <w:jc w:val="left"/>
            </w:pPr>
            <w:r>
              <w:t xml:space="preserve">Gibt alle </w:t>
            </w:r>
            <w:proofErr w:type="spellStart"/>
            <w:r>
              <w:t>MyListEntrys</w:t>
            </w:r>
            <w:proofErr w:type="spellEnd"/>
            <w:r>
              <w:t xml:space="preserve"> eines bestimmten Benutzers sortiert nach Wichtigkeit zurück.</w:t>
            </w:r>
          </w:p>
        </w:tc>
      </w:tr>
      <w:tr w:rsidR="00E63702" w14:paraId="28EC3B70" w14:textId="77777777" w:rsidTr="00A66292">
        <w:tc>
          <w:tcPr>
            <w:tcW w:w="1121" w:type="dxa"/>
          </w:tcPr>
          <w:p w14:paraId="70A37798" w14:textId="25822A0B" w:rsidR="00E63702" w:rsidRDefault="00591D29" w:rsidP="00B33593">
            <w:pPr>
              <w:spacing w:before="120"/>
            </w:pPr>
            <w:r>
              <w:t>GET</w:t>
            </w:r>
          </w:p>
        </w:tc>
        <w:tc>
          <w:tcPr>
            <w:tcW w:w="4143" w:type="dxa"/>
          </w:tcPr>
          <w:p w14:paraId="4A2FF0AA" w14:textId="47D80835" w:rsidR="00E63702" w:rsidRDefault="00591D29" w:rsidP="00B33593">
            <w:pPr>
              <w:spacing w:before="12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mylistEntry</w:t>
            </w:r>
            <w:proofErr w:type="spellEnd"/>
            <w:r w:rsidR="00A66292">
              <w:t>/</w:t>
            </w:r>
            <w:proofErr w:type="spellStart"/>
            <w:r w:rsidR="00A66292">
              <w:t>page</w:t>
            </w:r>
            <w:proofErr w:type="spellEnd"/>
            <w:r w:rsidR="00A66292">
              <w:t>/{</w:t>
            </w:r>
            <w:proofErr w:type="spellStart"/>
            <w:r w:rsidR="00A66292">
              <w:t>page</w:t>
            </w:r>
            <w:proofErr w:type="spellEnd"/>
            <w:r w:rsidR="00A66292">
              <w:t>}</w:t>
            </w:r>
          </w:p>
        </w:tc>
        <w:tc>
          <w:tcPr>
            <w:tcW w:w="973" w:type="dxa"/>
          </w:tcPr>
          <w:p w14:paraId="2C3079B5" w14:textId="0A64B7B1" w:rsidR="00E63702" w:rsidRDefault="00A66292" w:rsidP="00B33593">
            <w:pPr>
              <w:spacing w:before="120"/>
            </w:pPr>
            <w:r>
              <w:t>ADMIN, USER</w:t>
            </w:r>
          </w:p>
        </w:tc>
        <w:tc>
          <w:tcPr>
            <w:tcW w:w="3112" w:type="dxa"/>
          </w:tcPr>
          <w:p w14:paraId="5AB9E753" w14:textId="22461993" w:rsidR="00E63702" w:rsidRDefault="00271A42" w:rsidP="00DB05E0">
            <w:pPr>
              <w:spacing w:before="120"/>
              <w:jc w:val="left"/>
            </w:pPr>
            <w:r>
              <w:t xml:space="preserve">Gibt </w:t>
            </w:r>
          </w:p>
        </w:tc>
      </w:tr>
    </w:tbl>
    <w:p w14:paraId="767276DA" w14:textId="77777777" w:rsidR="00B33593" w:rsidRPr="00B33593" w:rsidRDefault="00B33593" w:rsidP="00B33593"/>
    <w:sectPr w:rsidR="00B33593" w:rsidRPr="00B33593" w:rsidSect="004A71A0">
      <w:footerReference w:type="default" r:id="rId17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7F263" w14:textId="77777777" w:rsidR="004149AB" w:rsidRDefault="004149AB" w:rsidP="00E4787B">
      <w:pPr>
        <w:spacing w:after="0"/>
      </w:pPr>
      <w:r>
        <w:separator/>
      </w:r>
    </w:p>
  </w:endnote>
  <w:endnote w:type="continuationSeparator" w:id="0">
    <w:p w14:paraId="46C56F10" w14:textId="77777777" w:rsidR="004149AB" w:rsidRDefault="004149AB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0647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F8AA233" wp14:editId="547D2A0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605A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30E9C821" wp14:editId="13AF5B6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0C53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95247D9" wp14:editId="749B29F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600D9" w14:textId="77777777" w:rsidR="004149AB" w:rsidRDefault="004149AB" w:rsidP="00E4787B">
      <w:pPr>
        <w:spacing w:after="0"/>
      </w:pPr>
      <w:r>
        <w:separator/>
      </w:r>
    </w:p>
  </w:footnote>
  <w:footnote w:type="continuationSeparator" w:id="0">
    <w:p w14:paraId="051C08F4" w14:textId="77777777" w:rsidR="004149AB" w:rsidRDefault="004149AB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F08E" w14:textId="279884CC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A8C40FD" wp14:editId="71A62FF4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>Multi-Users Backend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CFA4105" w14:textId="2AFE374C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479D1097" w14:textId="77777777" w:rsidR="006D5503" w:rsidRPr="004A71A0" w:rsidRDefault="006D5503" w:rsidP="004A71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A56F" w14:textId="23D6616E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60C36FBE" wp14:editId="44A2B440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>Multi-Users Backend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75A48A75" w14:textId="01DE6B9B" w:rsidR="004A71A0" w:rsidRPr="00BC384F" w:rsidRDefault="001678B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ÜK-223</w:t>
        </w:r>
      </w:p>
    </w:sdtContent>
  </w:sdt>
  <w:p w14:paraId="4460A38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05C36"/>
    <w:multiLevelType w:val="hybridMultilevel"/>
    <w:tmpl w:val="F5461D26"/>
    <w:lvl w:ilvl="0" w:tplc="5D6C60FA">
      <w:start w:val="2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8"/>
    <w:rsid w:val="00003E01"/>
    <w:rsid w:val="00004C86"/>
    <w:rsid w:val="00006067"/>
    <w:rsid w:val="00056B15"/>
    <w:rsid w:val="000643FE"/>
    <w:rsid w:val="00081F7A"/>
    <w:rsid w:val="00082317"/>
    <w:rsid w:val="0008552E"/>
    <w:rsid w:val="00090F35"/>
    <w:rsid w:val="00096678"/>
    <w:rsid w:val="000B4A98"/>
    <w:rsid w:val="000C2513"/>
    <w:rsid w:val="000D6BCB"/>
    <w:rsid w:val="000E1822"/>
    <w:rsid w:val="000E196E"/>
    <w:rsid w:val="000E799B"/>
    <w:rsid w:val="001008AE"/>
    <w:rsid w:val="0010426F"/>
    <w:rsid w:val="001131E1"/>
    <w:rsid w:val="00144DF8"/>
    <w:rsid w:val="001678B8"/>
    <w:rsid w:val="00181C34"/>
    <w:rsid w:val="001877A0"/>
    <w:rsid w:val="001B4442"/>
    <w:rsid w:val="001C3B26"/>
    <w:rsid w:val="001C4AF6"/>
    <w:rsid w:val="001C4E05"/>
    <w:rsid w:val="001D5F1F"/>
    <w:rsid w:val="001E5BB8"/>
    <w:rsid w:val="001F081A"/>
    <w:rsid w:val="00203E6E"/>
    <w:rsid w:val="00253FE1"/>
    <w:rsid w:val="0025614D"/>
    <w:rsid w:val="00262C7A"/>
    <w:rsid w:val="00271A42"/>
    <w:rsid w:val="002B2EEC"/>
    <w:rsid w:val="002B307A"/>
    <w:rsid w:val="002B5870"/>
    <w:rsid w:val="002D3A96"/>
    <w:rsid w:val="002E3DDE"/>
    <w:rsid w:val="003018EE"/>
    <w:rsid w:val="00302288"/>
    <w:rsid w:val="00320637"/>
    <w:rsid w:val="003260D0"/>
    <w:rsid w:val="003309B0"/>
    <w:rsid w:val="003403B6"/>
    <w:rsid w:val="00353032"/>
    <w:rsid w:val="0035330B"/>
    <w:rsid w:val="00370A48"/>
    <w:rsid w:val="00396145"/>
    <w:rsid w:val="00397D83"/>
    <w:rsid w:val="003D1FEE"/>
    <w:rsid w:val="003D377E"/>
    <w:rsid w:val="003E24A1"/>
    <w:rsid w:val="003F0C34"/>
    <w:rsid w:val="003F0E53"/>
    <w:rsid w:val="003F63D9"/>
    <w:rsid w:val="00401611"/>
    <w:rsid w:val="00413D19"/>
    <w:rsid w:val="004149AB"/>
    <w:rsid w:val="00416F49"/>
    <w:rsid w:val="004404A0"/>
    <w:rsid w:val="00450E75"/>
    <w:rsid w:val="004708A0"/>
    <w:rsid w:val="00472790"/>
    <w:rsid w:val="00485C08"/>
    <w:rsid w:val="00497F02"/>
    <w:rsid w:val="004A71A0"/>
    <w:rsid w:val="004A7BF4"/>
    <w:rsid w:val="004B2205"/>
    <w:rsid w:val="004C3B53"/>
    <w:rsid w:val="004C3B62"/>
    <w:rsid w:val="004C4491"/>
    <w:rsid w:val="004D3C43"/>
    <w:rsid w:val="004E28C1"/>
    <w:rsid w:val="004F5673"/>
    <w:rsid w:val="005319BF"/>
    <w:rsid w:val="0053675C"/>
    <w:rsid w:val="0055759B"/>
    <w:rsid w:val="00591D29"/>
    <w:rsid w:val="00597FCA"/>
    <w:rsid w:val="005A0453"/>
    <w:rsid w:val="005A18EF"/>
    <w:rsid w:val="005C663C"/>
    <w:rsid w:val="005C7B50"/>
    <w:rsid w:val="005D52CF"/>
    <w:rsid w:val="005E40B5"/>
    <w:rsid w:val="005E4617"/>
    <w:rsid w:val="00611587"/>
    <w:rsid w:val="0061560A"/>
    <w:rsid w:val="006419C9"/>
    <w:rsid w:val="00642388"/>
    <w:rsid w:val="00642E8E"/>
    <w:rsid w:val="00655EAE"/>
    <w:rsid w:val="00662375"/>
    <w:rsid w:val="00680298"/>
    <w:rsid w:val="006A73B3"/>
    <w:rsid w:val="006B5F94"/>
    <w:rsid w:val="006C2205"/>
    <w:rsid w:val="006D42A4"/>
    <w:rsid w:val="006D44E7"/>
    <w:rsid w:val="006D5503"/>
    <w:rsid w:val="006F172D"/>
    <w:rsid w:val="00711D11"/>
    <w:rsid w:val="0071483C"/>
    <w:rsid w:val="0071769F"/>
    <w:rsid w:val="00751889"/>
    <w:rsid w:val="00751F18"/>
    <w:rsid w:val="007569A8"/>
    <w:rsid w:val="0076568B"/>
    <w:rsid w:val="007767F7"/>
    <w:rsid w:val="0077725F"/>
    <w:rsid w:val="00780BB4"/>
    <w:rsid w:val="007863B8"/>
    <w:rsid w:val="00793F8E"/>
    <w:rsid w:val="007B2181"/>
    <w:rsid w:val="007C0E45"/>
    <w:rsid w:val="007C316D"/>
    <w:rsid w:val="007C7B8F"/>
    <w:rsid w:val="007D6A26"/>
    <w:rsid w:val="007E4BA5"/>
    <w:rsid w:val="007F6AAD"/>
    <w:rsid w:val="00812836"/>
    <w:rsid w:val="00827513"/>
    <w:rsid w:val="0083115B"/>
    <w:rsid w:val="0083525C"/>
    <w:rsid w:val="00874747"/>
    <w:rsid w:val="008810D0"/>
    <w:rsid w:val="00882794"/>
    <w:rsid w:val="008A7F24"/>
    <w:rsid w:val="008B3DBD"/>
    <w:rsid w:val="008C3DC3"/>
    <w:rsid w:val="008D0AF3"/>
    <w:rsid w:val="008D7E10"/>
    <w:rsid w:val="008E7605"/>
    <w:rsid w:val="009073CB"/>
    <w:rsid w:val="00910101"/>
    <w:rsid w:val="00912E1B"/>
    <w:rsid w:val="009146FF"/>
    <w:rsid w:val="00924FE3"/>
    <w:rsid w:val="00931ADB"/>
    <w:rsid w:val="00941AFE"/>
    <w:rsid w:val="00976D34"/>
    <w:rsid w:val="00981F46"/>
    <w:rsid w:val="00997169"/>
    <w:rsid w:val="009973E9"/>
    <w:rsid w:val="009A121B"/>
    <w:rsid w:val="009B66AD"/>
    <w:rsid w:val="009C0577"/>
    <w:rsid w:val="009C253E"/>
    <w:rsid w:val="009C6E21"/>
    <w:rsid w:val="009D2343"/>
    <w:rsid w:val="009E2AE2"/>
    <w:rsid w:val="009F019A"/>
    <w:rsid w:val="00A0169D"/>
    <w:rsid w:val="00A04D72"/>
    <w:rsid w:val="00A059D2"/>
    <w:rsid w:val="00A230C5"/>
    <w:rsid w:val="00A37966"/>
    <w:rsid w:val="00A37E23"/>
    <w:rsid w:val="00A50B26"/>
    <w:rsid w:val="00A53F4A"/>
    <w:rsid w:val="00A5627B"/>
    <w:rsid w:val="00A62A07"/>
    <w:rsid w:val="00A66292"/>
    <w:rsid w:val="00A67076"/>
    <w:rsid w:val="00A75080"/>
    <w:rsid w:val="00A84743"/>
    <w:rsid w:val="00AA0D7F"/>
    <w:rsid w:val="00AA51E0"/>
    <w:rsid w:val="00AD4D48"/>
    <w:rsid w:val="00AE2802"/>
    <w:rsid w:val="00AF2D2C"/>
    <w:rsid w:val="00B016E7"/>
    <w:rsid w:val="00B111A4"/>
    <w:rsid w:val="00B113C3"/>
    <w:rsid w:val="00B26CF3"/>
    <w:rsid w:val="00B30397"/>
    <w:rsid w:val="00B33593"/>
    <w:rsid w:val="00B63B51"/>
    <w:rsid w:val="00B644D2"/>
    <w:rsid w:val="00B650F0"/>
    <w:rsid w:val="00B65542"/>
    <w:rsid w:val="00B81659"/>
    <w:rsid w:val="00B846C2"/>
    <w:rsid w:val="00B8546A"/>
    <w:rsid w:val="00BA272E"/>
    <w:rsid w:val="00BB57A8"/>
    <w:rsid w:val="00BC46F0"/>
    <w:rsid w:val="00BD1286"/>
    <w:rsid w:val="00BD233C"/>
    <w:rsid w:val="00BD6ED9"/>
    <w:rsid w:val="00BF000C"/>
    <w:rsid w:val="00BF211C"/>
    <w:rsid w:val="00C0694E"/>
    <w:rsid w:val="00C1280D"/>
    <w:rsid w:val="00C21751"/>
    <w:rsid w:val="00C229D3"/>
    <w:rsid w:val="00C40738"/>
    <w:rsid w:val="00C52DDC"/>
    <w:rsid w:val="00C6695C"/>
    <w:rsid w:val="00C66D0D"/>
    <w:rsid w:val="00C8303A"/>
    <w:rsid w:val="00C8557D"/>
    <w:rsid w:val="00C93346"/>
    <w:rsid w:val="00C96240"/>
    <w:rsid w:val="00C96B7D"/>
    <w:rsid w:val="00CA485D"/>
    <w:rsid w:val="00CB2A18"/>
    <w:rsid w:val="00CC3948"/>
    <w:rsid w:val="00CD5380"/>
    <w:rsid w:val="00CE78A4"/>
    <w:rsid w:val="00CF3F96"/>
    <w:rsid w:val="00D36552"/>
    <w:rsid w:val="00D45C93"/>
    <w:rsid w:val="00D507A1"/>
    <w:rsid w:val="00D54115"/>
    <w:rsid w:val="00D60665"/>
    <w:rsid w:val="00D62895"/>
    <w:rsid w:val="00D76BB5"/>
    <w:rsid w:val="00D852E3"/>
    <w:rsid w:val="00DB05E0"/>
    <w:rsid w:val="00DB0F8D"/>
    <w:rsid w:val="00DB3EE2"/>
    <w:rsid w:val="00DE0254"/>
    <w:rsid w:val="00DE3210"/>
    <w:rsid w:val="00DF303B"/>
    <w:rsid w:val="00DF3E60"/>
    <w:rsid w:val="00DF4F46"/>
    <w:rsid w:val="00E0215E"/>
    <w:rsid w:val="00E04241"/>
    <w:rsid w:val="00E065D4"/>
    <w:rsid w:val="00E2301D"/>
    <w:rsid w:val="00E25988"/>
    <w:rsid w:val="00E34490"/>
    <w:rsid w:val="00E42056"/>
    <w:rsid w:val="00E421E7"/>
    <w:rsid w:val="00E4784D"/>
    <w:rsid w:val="00E4787B"/>
    <w:rsid w:val="00E63702"/>
    <w:rsid w:val="00E80132"/>
    <w:rsid w:val="00E91522"/>
    <w:rsid w:val="00E94DE6"/>
    <w:rsid w:val="00EA791C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729B1"/>
    <w:rsid w:val="00F82CDF"/>
    <w:rsid w:val="00F92DE1"/>
    <w:rsid w:val="00F960F4"/>
    <w:rsid w:val="00F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9E8A3"/>
  <w15:docId w15:val="{01421A91-11B2-4403-AE5A-350A18D7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C2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C253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4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swagger-ui/index.html#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io.venturini\Documents\GitHub\uek223-Ronnie-Alessio\Dokumentation_UEK2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011AADA4E4FBD8AEF3B5ED4ABC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981D84-0B96-4D76-B543-EE9D9F9B404E}"/>
      </w:docPartPr>
      <w:docPartBody>
        <w:p w:rsidR="003C33E1" w:rsidRDefault="001728FA">
          <w:pPr>
            <w:pStyle w:val="C92011AADA4E4FBD8AEF3B5ED4ABC04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5839F68FD2634D6CB6E3B4E0A4D0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23B287-E435-45FA-A1B2-651CA473B07F}"/>
      </w:docPartPr>
      <w:docPartBody>
        <w:p w:rsidR="003C33E1" w:rsidRDefault="001728FA">
          <w:pPr>
            <w:pStyle w:val="5839F68FD2634D6CB6E3B4E0A4D08236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962BA68C8D694EDA803ABEC09028C8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D77862-BCAC-4098-892E-76F1F49BA340}"/>
      </w:docPartPr>
      <w:docPartBody>
        <w:p w:rsidR="003C33E1" w:rsidRDefault="001728FA">
          <w:pPr>
            <w:pStyle w:val="962BA68C8D694EDA803ABEC09028C81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43C0E5B522C84965BAE673FB8EC15F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EF2896-A74C-4958-9E66-53C25F52B88C}"/>
      </w:docPartPr>
      <w:docPartBody>
        <w:p w:rsidR="003C33E1" w:rsidRDefault="001728FA">
          <w:pPr>
            <w:pStyle w:val="43C0E5B522C84965BAE673FB8EC15F87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A"/>
    <w:rsid w:val="00161BD2"/>
    <w:rsid w:val="00167E55"/>
    <w:rsid w:val="001728FA"/>
    <w:rsid w:val="003C33E1"/>
    <w:rsid w:val="004256A4"/>
    <w:rsid w:val="00524B27"/>
    <w:rsid w:val="00745278"/>
    <w:rsid w:val="0095227A"/>
    <w:rsid w:val="00A01F87"/>
    <w:rsid w:val="00A7098E"/>
    <w:rsid w:val="00B86D37"/>
    <w:rsid w:val="00F16C6D"/>
    <w:rsid w:val="00FB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92011AADA4E4FBD8AEF3B5ED4ABC043">
    <w:name w:val="C92011AADA4E4FBD8AEF3B5ED4ABC043"/>
  </w:style>
  <w:style w:type="paragraph" w:customStyle="1" w:styleId="5839F68FD2634D6CB6E3B4E0A4D08236">
    <w:name w:val="5839F68FD2634D6CB6E3B4E0A4D08236"/>
  </w:style>
  <w:style w:type="paragraph" w:customStyle="1" w:styleId="962BA68C8D694EDA803ABEC09028C815">
    <w:name w:val="962BA68C8D694EDA803ABEC09028C815"/>
  </w:style>
  <w:style w:type="paragraph" w:customStyle="1" w:styleId="43C0E5B522C84965BAE673FB8EC15F87">
    <w:name w:val="43C0E5B522C84965BAE673FB8EC15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alessio.venturini@noser.com, ronnie.hartmann@noser.com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Dokumentation_UEK223.dotx</Template>
  <TotalTime>0</TotalTime>
  <Pages>8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Multi-Users Backend</vt:lpstr>
    </vt:vector>
  </TitlesOfParts>
  <Company>Noser Young AG</Company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Multi-Users Backend</dc:title>
  <dc:subject>ÜK-223</dc:subject>
  <dc:creator>Venturini Alessio, Hartmann Ronnie</dc:creator>
  <cp:lastModifiedBy>Hartmann Ronnie</cp:lastModifiedBy>
  <cp:revision>251</cp:revision>
  <cp:lastPrinted>2010-08-09T14:16:00Z</cp:lastPrinted>
  <dcterms:created xsi:type="dcterms:W3CDTF">2022-02-23T08:50:00Z</dcterms:created>
  <dcterms:modified xsi:type="dcterms:W3CDTF">2022-03-03T07:42:00Z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